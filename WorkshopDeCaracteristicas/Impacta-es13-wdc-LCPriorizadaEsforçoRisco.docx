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Pr="008C17CC" w:rsidRDefault="000874CC" w:rsidP="006A5AC2">
            <w:r>
              <w:t>1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94" w:type="dxa"/>
          </w:tcPr>
          <w:p w:rsidR="000874CC" w:rsidRPr="00455D5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94" w:type="dxa"/>
          </w:tcPr>
          <w:p w:rsidR="000874CC" w:rsidRPr="008C17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394" w:type="dxa"/>
          </w:tcPr>
          <w:p w:rsidR="000874CC" w:rsidRDefault="000874CC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9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6" w:type="dxa"/>
          </w:tcPr>
          <w:p w:rsidR="000874CC" w:rsidRPr="008C17CC" w:rsidRDefault="000874CC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394" w:type="dxa"/>
          </w:tcPr>
          <w:p w:rsidR="000874CC" w:rsidRPr="00063584" w:rsidRDefault="000874CC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394" w:type="dxa"/>
          </w:tcPr>
          <w:p w:rsidR="000874CC" w:rsidRPr="008C17CC" w:rsidRDefault="000874CC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394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0874CC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0874CC" w:rsidRPr="008C17CC" w:rsidRDefault="000874CC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0874CC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0874CC" w:rsidRPr="00063584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3C75B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  <w:bookmarkStart w:id="0" w:name="_GoBack"/>
            <w:bookmarkEnd w:id="0"/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0874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0874CC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0874CC" w:rsidRPr="008C17CC" w:rsidRDefault="000874CC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1134" w:type="dxa"/>
          </w:tcPr>
          <w:p w:rsidR="000874CC" w:rsidRDefault="000874CC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E7F" w:rsidRDefault="00DF1E7F" w:rsidP="00C160D2">
      <w:r>
        <w:separator/>
      </w:r>
    </w:p>
    <w:p w:rsidR="00DF1E7F" w:rsidRDefault="00DF1E7F" w:rsidP="00C160D2"/>
    <w:p w:rsidR="00DF1E7F" w:rsidRDefault="00DF1E7F" w:rsidP="00C160D2"/>
  </w:endnote>
  <w:endnote w:type="continuationSeparator" w:id="0">
    <w:p w:rsidR="00DF1E7F" w:rsidRDefault="00DF1E7F" w:rsidP="00C160D2">
      <w:r>
        <w:continuationSeparator/>
      </w:r>
    </w:p>
    <w:p w:rsidR="00DF1E7F" w:rsidRDefault="00DF1E7F" w:rsidP="00C160D2"/>
    <w:p w:rsidR="00DF1E7F" w:rsidRDefault="00DF1E7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F1E7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C75B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F1E7F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C75B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E7F" w:rsidRDefault="00DF1E7F" w:rsidP="00C160D2">
      <w:r>
        <w:separator/>
      </w:r>
    </w:p>
    <w:p w:rsidR="00DF1E7F" w:rsidRDefault="00DF1E7F" w:rsidP="00C160D2"/>
    <w:p w:rsidR="00DF1E7F" w:rsidRDefault="00DF1E7F" w:rsidP="00C160D2"/>
  </w:footnote>
  <w:footnote w:type="continuationSeparator" w:id="0">
    <w:p w:rsidR="00DF1E7F" w:rsidRDefault="00DF1E7F" w:rsidP="00C160D2">
      <w:r>
        <w:continuationSeparator/>
      </w:r>
    </w:p>
    <w:p w:rsidR="00DF1E7F" w:rsidRDefault="00DF1E7F" w:rsidP="00C160D2"/>
    <w:p w:rsidR="00DF1E7F" w:rsidRDefault="00DF1E7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F1E7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039D8-B477-4E90-9157-6B7F9E88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41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2633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15</cp:revision>
  <cp:lastPrinted>2014-03-18T22:10:00Z</cp:lastPrinted>
  <dcterms:created xsi:type="dcterms:W3CDTF">2016-08-20T19:22:00Z</dcterms:created>
  <dcterms:modified xsi:type="dcterms:W3CDTF">2016-08-21T18:13:00Z</dcterms:modified>
  <cp:category/>
</cp:coreProperties>
</file>