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C17CC" w:rsidP="00BB6802">
            <w:pPr>
              <w:pStyle w:val="TtulodoDocumento"/>
              <w:spacing w:before="0"/>
            </w:pPr>
            <w:r>
              <w:t>Lista de características</w:t>
            </w:r>
            <w:r w:rsidR="00FD1439">
              <w:t xml:space="preserve"> priorizada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EF69D6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01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8C17CC" w:rsidP="00EF69D6">
            <w:pPr>
              <w:pStyle w:val="ItensCabealhoeRodap"/>
              <w:spacing w:before="0"/>
            </w:pPr>
            <w:r>
              <w:t>20</w:t>
            </w:r>
            <w:r w:rsidR="00A33B57">
              <w:t>/0</w:t>
            </w:r>
            <w:r w:rsidR="00EF69D6">
              <w:t>8</w:t>
            </w:r>
            <w:r w:rsidR="00A33B57">
              <w:t>/2016</w:t>
            </w:r>
          </w:p>
        </w:tc>
      </w:tr>
      <w:tr w:rsidR="008C17CC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D05AE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8C17CC" w:rsidRDefault="008C17CC" w:rsidP="00EF69D6">
            <w:pPr>
              <w:pStyle w:val="ItensCabealhoeRodap"/>
              <w:spacing w:before="0"/>
            </w:pPr>
          </w:p>
        </w:tc>
      </w:tr>
      <w:tr w:rsidR="00EF69D6" w:rsidRPr="0039316F" w:rsidTr="00EF69D6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69D6" w:rsidRDefault="00EF69D6" w:rsidP="00EF69D6">
            <w:pPr>
              <w:pStyle w:val="ItensCabealhoeRodap"/>
              <w:spacing w:before="0"/>
            </w:pPr>
          </w:p>
        </w:tc>
      </w:tr>
    </w:tbl>
    <w:p w:rsidR="006A5AC2" w:rsidRDefault="006A5AC2" w:rsidP="006A5AC2"/>
    <w:p w:rsidR="00455D5C" w:rsidRPr="00455D5C" w:rsidRDefault="00455D5C" w:rsidP="006A5AC2">
      <w:pPr>
        <w:rPr>
          <w:sz w:val="28"/>
        </w:rPr>
      </w:pPr>
      <w:r w:rsidRPr="00455D5C">
        <w:rPr>
          <w:sz w:val="28"/>
        </w:rPr>
        <w:t>Vendas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706"/>
      </w:tblGrid>
      <w:tr w:rsidR="00F3699A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6A5AC2">
            <w:r>
              <w:t>ID</w:t>
            </w:r>
          </w:p>
        </w:tc>
        <w:tc>
          <w:tcPr>
            <w:tcW w:w="4536" w:type="dxa"/>
          </w:tcPr>
          <w:p w:rsidR="00F3699A" w:rsidRDefault="00F3699A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706" w:type="dxa"/>
          </w:tcPr>
          <w:p w:rsidR="00F3699A" w:rsidRDefault="00F3699A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Pr="008C17CC" w:rsidRDefault="00F3699A" w:rsidP="006A5AC2">
            <w:r>
              <w:t>1</w:t>
            </w:r>
          </w:p>
        </w:tc>
        <w:tc>
          <w:tcPr>
            <w:tcW w:w="4536" w:type="dxa"/>
          </w:tcPr>
          <w:p w:rsidR="00F3699A" w:rsidRDefault="00F3699A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7CC">
              <w:t>Relatório dos Clientes</w:t>
            </w:r>
          </w:p>
        </w:tc>
        <w:tc>
          <w:tcPr>
            <w:tcW w:w="1706" w:type="dxa"/>
          </w:tcPr>
          <w:p w:rsidR="00F3699A" w:rsidRDefault="00F3699A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536" w:type="dxa"/>
          </w:tcPr>
          <w:p w:rsidR="00F3699A" w:rsidRPr="008C17CC" w:rsidRDefault="00F3699A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 xml:space="preserve">Emissão de Cupom Fiscal </w:t>
            </w:r>
          </w:p>
        </w:tc>
        <w:tc>
          <w:tcPr>
            <w:tcW w:w="1706" w:type="dxa"/>
          </w:tcPr>
          <w:p w:rsidR="00F3699A" w:rsidRDefault="00F3699A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536" w:type="dxa"/>
          </w:tcPr>
          <w:p w:rsidR="00F3699A" w:rsidRPr="008C17CC" w:rsidRDefault="00F3699A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E-mail Marketing</w:t>
            </w:r>
          </w:p>
        </w:tc>
        <w:tc>
          <w:tcPr>
            <w:tcW w:w="1706" w:type="dxa"/>
          </w:tcPr>
          <w:p w:rsidR="00F3699A" w:rsidRDefault="00F3699A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536" w:type="dxa"/>
          </w:tcPr>
          <w:p w:rsidR="00F3699A" w:rsidRPr="00455D5C" w:rsidRDefault="00F3699A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 xml:space="preserve">Relatório de vendas </w:t>
            </w:r>
          </w:p>
        </w:tc>
        <w:tc>
          <w:tcPr>
            <w:tcW w:w="1706" w:type="dxa"/>
          </w:tcPr>
          <w:p w:rsidR="00F3699A" w:rsidRDefault="00F3699A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536" w:type="dxa"/>
          </w:tcPr>
          <w:p w:rsidR="00F3699A" w:rsidRPr="008C17CC" w:rsidRDefault="00F3699A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Ranking de Vendedores</w:t>
            </w:r>
          </w:p>
        </w:tc>
        <w:tc>
          <w:tcPr>
            <w:tcW w:w="1706" w:type="dxa"/>
          </w:tcPr>
          <w:p w:rsidR="00F3699A" w:rsidRDefault="00F3699A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536" w:type="dxa"/>
          </w:tcPr>
          <w:p w:rsidR="00F3699A" w:rsidRPr="008C17CC" w:rsidRDefault="00F3699A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Comissão dos Funcionários</w:t>
            </w:r>
          </w:p>
        </w:tc>
        <w:tc>
          <w:tcPr>
            <w:tcW w:w="1706" w:type="dxa"/>
          </w:tcPr>
          <w:p w:rsidR="00F3699A" w:rsidRDefault="00F3699A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8C17C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536" w:type="dxa"/>
          </w:tcPr>
          <w:p w:rsidR="00F3699A" w:rsidRDefault="00F3699A" w:rsidP="008C17C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brindes</w:t>
            </w:r>
          </w:p>
        </w:tc>
        <w:tc>
          <w:tcPr>
            <w:tcW w:w="1706" w:type="dxa"/>
          </w:tcPr>
          <w:p w:rsidR="00F3699A" w:rsidRDefault="00F3699A" w:rsidP="006A5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</w:tbl>
    <w:p w:rsidR="008C17CC" w:rsidRDefault="008C17CC" w:rsidP="006A5AC2"/>
    <w:p w:rsidR="00EF69D6" w:rsidRPr="00063584" w:rsidRDefault="00455D5C" w:rsidP="006A5AC2">
      <w:pPr>
        <w:rPr>
          <w:sz w:val="28"/>
        </w:rPr>
      </w:pPr>
      <w:r w:rsidRPr="00063584">
        <w:rPr>
          <w:sz w:val="28"/>
        </w:rPr>
        <w:t>Gestão interna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4531"/>
        <w:gridCol w:w="1712"/>
      </w:tblGrid>
      <w:tr w:rsidR="00F3699A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F3699A" w:rsidRDefault="00F3699A" w:rsidP="00A80E76">
            <w:r>
              <w:t>ID</w:t>
            </w:r>
          </w:p>
        </w:tc>
        <w:tc>
          <w:tcPr>
            <w:tcW w:w="4531" w:type="dxa"/>
          </w:tcPr>
          <w:p w:rsidR="00F3699A" w:rsidRDefault="00F3699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712" w:type="dxa"/>
          </w:tcPr>
          <w:p w:rsidR="00F3699A" w:rsidRDefault="00F3699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531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Relatório gerencial de crescimento</w:t>
            </w:r>
          </w:p>
        </w:tc>
        <w:tc>
          <w:tcPr>
            <w:tcW w:w="1712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F3699A" w:rsidRDefault="00F3699A" w:rsidP="00A80E76">
            <w:r>
              <w:t>9</w:t>
            </w:r>
          </w:p>
        </w:tc>
        <w:tc>
          <w:tcPr>
            <w:tcW w:w="453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manutenção dos veículos</w:t>
            </w:r>
          </w:p>
        </w:tc>
        <w:tc>
          <w:tcPr>
            <w:tcW w:w="1712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531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ponto</w:t>
            </w:r>
          </w:p>
        </w:tc>
        <w:tc>
          <w:tcPr>
            <w:tcW w:w="1712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531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Auditoria de atividades</w:t>
            </w:r>
          </w:p>
        </w:tc>
        <w:tc>
          <w:tcPr>
            <w:tcW w:w="1712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F3699A" w:rsidRDefault="00F3699A" w:rsidP="00455D5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531" w:type="dxa"/>
          </w:tcPr>
          <w:p w:rsidR="00F3699A" w:rsidRPr="008C17CC" w:rsidRDefault="00F3699A" w:rsidP="00455D5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insumos</w:t>
            </w:r>
          </w:p>
        </w:tc>
        <w:tc>
          <w:tcPr>
            <w:tcW w:w="1712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</w:tr>
    </w:tbl>
    <w:p w:rsidR="00455D5C" w:rsidRDefault="00455D5C" w:rsidP="006A5AC2"/>
    <w:p w:rsidR="00063584" w:rsidRDefault="00063584" w:rsidP="006A5AC2">
      <w:r w:rsidRPr="00063584">
        <w:rPr>
          <w:sz w:val="28"/>
        </w:rPr>
        <w:t>Logística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701"/>
      </w:tblGrid>
      <w:tr w:rsidR="00F3699A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r>
              <w:t>ID</w:t>
            </w:r>
          </w:p>
        </w:tc>
        <w:tc>
          <w:tcPr>
            <w:tcW w:w="4536" w:type="dxa"/>
          </w:tcPr>
          <w:p w:rsidR="00F3699A" w:rsidRDefault="00F3699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536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Monitoramento dos Entregadores e Veículos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063584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536" w:type="dxa"/>
          </w:tcPr>
          <w:p w:rsidR="00F3699A" w:rsidRPr="00063584" w:rsidRDefault="00F3699A" w:rsidP="000635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Imprimir em Ordem por Zona (</w:t>
            </w:r>
            <w:proofErr w:type="spellStart"/>
            <w:r>
              <w:rPr>
                <w:color w:val="000000"/>
              </w:rPr>
              <w:t>Ex</w:t>
            </w:r>
            <w:proofErr w:type="spellEnd"/>
            <w:r>
              <w:rPr>
                <w:color w:val="000000"/>
              </w:rPr>
              <w:t>: Zona Norte)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536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Emissão de Etiquetas do Correio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063584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536" w:type="dxa"/>
          </w:tcPr>
          <w:p w:rsidR="00F3699A" w:rsidRPr="008C17CC" w:rsidRDefault="00F3699A" w:rsidP="0006358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 xml:space="preserve">Rastreamento por </w:t>
            </w:r>
            <w:proofErr w:type="spellStart"/>
            <w:r>
              <w:rPr>
                <w:color w:val="000000"/>
              </w:rPr>
              <w:t>QRCode</w:t>
            </w:r>
            <w:proofErr w:type="spellEnd"/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4536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Rastreamento do Pedido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4536" w:type="dxa"/>
          </w:tcPr>
          <w:p w:rsidR="00F3699A" w:rsidRPr="00063584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Entregar por Motoboy integrado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</w:tr>
    </w:tbl>
    <w:p w:rsidR="00EF69D6" w:rsidRDefault="00EF69D6" w:rsidP="006A5AC2"/>
    <w:p w:rsidR="00063584" w:rsidRDefault="00063584">
      <w:pPr>
        <w:spacing w:after="0"/>
        <w:jc w:val="left"/>
        <w:rPr>
          <w:sz w:val="28"/>
        </w:rPr>
      </w:pPr>
      <w:r>
        <w:rPr>
          <w:sz w:val="28"/>
        </w:rPr>
        <w:br w:type="page"/>
      </w:r>
    </w:p>
    <w:p w:rsidR="00EF69D6" w:rsidRPr="00063584" w:rsidRDefault="00063584" w:rsidP="006A5AC2">
      <w:pPr>
        <w:rPr>
          <w:sz w:val="28"/>
        </w:rPr>
      </w:pPr>
      <w:r w:rsidRPr="00063584">
        <w:rPr>
          <w:sz w:val="28"/>
        </w:rPr>
        <w:lastRenderedPageBreak/>
        <w:t>Cadastro geral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394"/>
        <w:gridCol w:w="1843"/>
      </w:tblGrid>
      <w:tr w:rsidR="00F3699A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r>
              <w:t>ID</w:t>
            </w:r>
          </w:p>
        </w:tc>
        <w:tc>
          <w:tcPr>
            <w:tcW w:w="4394" w:type="dxa"/>
          </w:tcPr>
          <w:p w:rsidR="00F3699A" w:rsidRDefault="00F3699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843" w:type="dxa"/>
          </w:tcPr>
          <w:p w:rsidR="00F3699A" w:rsidRDefault="00F3699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4394" w:type="dxa"/>
          </w:tcPr>
          <w:p w:rsidR="00F3699A" w:rsidRPr="00063584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catálogos</w:t>
            </w:r>
          </w:p>
        </w:tc>
        <w:tc>
          <w:tcPr>
            <w:tcW w:w="1843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4394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funcionários</w:t>
            </w:r>
          </w:p>
        </w:tc>
        <w:tc>
          <w:tcPr>
            <w:tcW w:w="1843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4394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dos clientes</w:t>
            </w:r>
          </w:p>
        </w:tc>
        <w:tc>
          <w:tcPr>
            <w:tcW w:w="1843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4394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fornecedores</w:t>
            </w:r>
          </w:p>
        </w:tc>
        <w:tc>
          <w:tcPr>
            <w:tcW w:w="1843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Sistema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701"/>
      </w:tblGrid>
      <w:tr w:rsidR="00F3699A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r>
              <w:t>ID</w:t>
            </w:r>
          </w:p>
        </w:tc>
        <w:tc>
          <w:tcPr>
            <w:tcW w:w="4536" w:type="dxa"/>
          </w:tcPr>
          <w:p w:rsidR="00F3699A" w:rsidRDefault="00F3699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4536" w:type="dxa"/>
          </w:tcPr>
          <w:p w:rsidR="00F3699A" w:rsidRPr="00063584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Backup em nuvem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4536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Chat on-line para duvidas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4536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Integrar sistema com site e-commerce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B9559C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4536" w:type="dxa"/>
          </w:tcPr>
          <w:p w:rsidR="00F3699A" w:rsidRPr="008C17CC" w:rsidRDefault="00F3699A" w:rsidP="00B955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de sugestões e melhorias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</w:tbl>
    <w:p w:rsidR="00B9559C" w:rsidRDefault="00B9559C" w:rsidP="006A5AC2"/>
    <w:p w:rsidR="00EF69D6" w:rsidRDefault="00B9559C" w:rsidP="006A5AC2">
      <w:r w:rsidRPr="00B9559C">
        <w:rPr>
          <w:sz w:val="28"/>
        </w:rPr>
        <w:t>Financeiro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701"/>
      </w:tblGrid>
      <w:tr w:rsidR="00F3699A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/>
        </w:tc>
        <w:tc>
          <w:tcPr>
            <w:tcW w:w="4536" w:type="dxa"/>
          </w:tcPr>
          <w:p w:rsidR="00F3699A" w:rsidRDefault="00F3699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4536" w:type="dxa"/>
          </w:tcPr>
          <w:p w:rsidR="00F3699A" w:rsidRPr="00063584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Contas a receber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4536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Integração com banco para emissão de boletos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4536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Pagamento com cartão de crédito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4536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Envio de boleto por e-mail automaticamente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Estoque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701"/>
      </w:tblGrid>
      <w:tr w:rsidR="00F3699A" w:rsidTr="00F36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/>
        </w:tc>
        <w:tc>
          <w:tcPr>
            <w:tcW w:w="4536" w:type="dxa"/>
          </w:tcPr>
          <w:p w:rsidR="00F3699A" w:rsidRDefault="00F3699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4536" w:type="dxa"/>
          </w:tcPr>
          <w:p w:rsidR="00F3699A" w:rsidRPr="00063584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estoque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4536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Cadastro dos produtos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4536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Relatório de estoque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bookmarkStart w:id="0" w:name="_GoBack"/>
        <w:bookmarkEnd w:id="0"/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4536" w:type="dxa"/>
          </w:tcPr>
          <w:p w:rsidR="00F3699A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Controle de separação dos produtos</w:t>
            </w:r>
          </w:p>
        </w:tc>
        <w:tc>
          <w:tcPr>
            <w:tcW w:w="1701" w:type="dxa"/>
          </w:tcPr>
          <w:p w:rsidR="00F3699A" w:rsidRDefault="00F3699A" w:rsidP="00A80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</w:tr>
      <w:tr w:rsidR="00F3699A" w:rsidTr="00F369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F3699A" w:rsidRDefault="00F3699A" w:rsidP="00A80E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4536" w:type="dxa"/>
          </w:tcPr>
          <w:p w:rsidR="00F3699A" w:rsidRPr="008C17CC" w:rsidRDefault="00F3699A" w:rsidP="00A80E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</w:rPr>
            </w:pPr>
            <w:r>
              <w:rPr>
                <w:color w:val="000000"/>
              </w:rPr>
              <w:t>Controle de locações</w:t>
            </w:r>
          </w:p>
        </w:tc>
        <w:tc>
          <w:tcPr>
            <w:tcW w:w="1701" w:type="dxa"/>
          </w:tcPr>
          <w:p w:rsidR="00F3699A" w:rsidRDefault="00F3699A" w:rsidP="00B9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</w:t>
            </w:r>
          </w:p>
        </w:tc>
      </w:tr>
    </w:tbl>
    <w:p w:rsidR="00EF69D6" w:rsidRDefault="00EF69D6" w:rsidP="006A5AC2"/>
    <w:p w:rsidR="006A5AC2" w:rsidRDefault="006A5AC2" w:rsidP="006A5AC2"/>
    <w:p w:rsidR="00B9559C" w:rsidRDefault="00B9559C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70E1" w:rsidRPr="0039316F" w:rsidTr="000070E1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70E1" w:rsidRPr="0039316F" w:rsidTr="000070E1">
        <w:trPr>
          <w:trHeight w:val="324"/>
          <w:jc w:val="right"/>
        </w:trPr>
        <w:tc>
          <w:tcPr>
            <w:tcW w:w="3786" w:type="pct"/>
          </w:tcPr>
          <w:p w:rsidR="000070E1" w:rsidRPr="00C160D2" w:rsidRDefault="000070E1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70E1" w:rsidRPr="00C160D2" w:rsidRDefault="000070E1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70E1" w:rsidRPr="0039316F" w:rsidTr="000070E1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70E1" w:rsidRPr="00A33B57" w:rsidRDefault="000070E1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70E1" w:rsidRPr="0039316F" w:rsidTr="000070E1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70E1" w:rsidRPr="00B85518" w:rsidRDefault="000070E1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Default="00C57055" w:rsidP="002E6FF9">
      <w:pPr>
        <w:pStyle w:val="Legenda-Notas"/>
        <w:jc w:val="left"/>
      </w:pPr>
    </w:p>
    <w:sectPr w:rsidR="00C5705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DC1" w:rsidRDefault="00C06DC1" w:rsidP="00C160D2">
      <w:r>
        <w:separator/>
      </w:r>
    </w:p>
    <w:p w:rsidR="00C06DC1" w:rsidRDefault="00C06DC1" w:rsidP="00C160D2"/>
    <w:p w:rsidR="00C06DC1" w:rsidRDefault="00C06DC1" w:rsidP="00C160D2"/>
  </w:endnote>
  <w:endnote w:type="continuationSeparator" w:id="0">
    <w:p w:rsidR="00C06DC1" w:rsidRDefault="00C06DC1" w:rsidP="00C160D2">
      <w:r>
        <w:continuationSeparator/>
      </w:r>
    </w:p>
    <w:p w:rsidR="00C06DC1" w:rsidRDefault="00C06DC1" w:rsidP="00C160D2"/>
    <w:p w:rsidR="00C06DC1" w:rsidRDefault="00C06DC1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C06DC1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C17CC">
                <w:rPr>
                  <w:color w:val="7F7F7F" w:themeColor="text1" w:themeTint="80"/>
                  <w:lang w:val="pt-BR"/>
                </w:rPr>
                <w:t>Vitória cosméticos – Lista de características</w:t>
              </w:r>
              <w:r w:rsidR="0087692E">
                <w:rPr>
                  <w:color w:val="7F7F7F" w:themeColor="text1" w:themeTint="80"/>
                  <w:lang w:val="pt-BR"/>
                </w:rPr>
                <w:t xml:space="preserve"> priorizada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F3699A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C06DC1" w:rsidP="008C17CC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7692E">
                <w:rPr>
                  <w:color w:val="7F7F7F" w:themeColor="text1" w:themeTint="80"/>
                  <w:lang w:val="pt-BR"/>
                </w:rPr>
                <w:t>Vitória cosméticos – Lista de características priorizada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F3699A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DC1" w:rsidRDefault="00C06DC1" w:rsidP="00C160D2">
      <w:r>
        <w:separator/>
      </w:r>
    </w:p>
    <w:p w:rsidR="00C06DC1" w:rsidRDefault="00C06DC1" w:rsidP="00C160D2"/>
    <w:p w:rsidR="00C06DC1" w:rsidRDefault="00C06DC1" w:rsidP="00C160D2"/>
  </w:footnote>
  <w:footnote w:type="continuationSeparator" w:id="0">
    <w:p w:rsidR="00C06DC1" w:rsidRDefault="00C06DC1" w:rsidP="00C160D2">
      <w:r>
        <w:continuationSeparator/>
      </w:r>
    </w:p>
    <w:p w:rsidR="00C06DC1" w:rsidRDefault="00C06DC1" w:rsidP="00C160D2"/>
    <w:p w:rsidR="00C06DC1" w:rsidRDefault="00C06DC1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C06DC1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7692E">
                <w:rPr>
                  <w:color w:val="7F7F7F" w:themeColor="text1" w:themeTint="80"/>
                  <w:lang w:val="pt-BR"/>
                </w:rPr>
                <w:t>Vitória cosméticos – Lista de características priorizada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677686D4" wp14:editId="491F5BE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6358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1057D9"/>
    <w:rsid w:val="00135E5E"/>
    <w:rsid w:val="00140804"/>
    <w:rsid w:val="00142D99"/>
    <w:rsid w:val="001503D8"/>
    <w:rsid w:val="001A626F"/>
    <w:rsid w:val="001B5402"/>
    <w:rsid w:val="001D2F36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D3E4D"/>
    <w:rsid w:val="002D72F5"/>
    <w:rsid w:val="002E6FF9"/>
    <w:rsid w:val="002F43D7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1937"/>
    <w:rsid w:val="0045242A"/>
    <w:rsid w:val="00452BC5"/>
    <w:rsid w:val="00455D5C"/>
    <w:rsid w:val="004738C8"/>
    <w:rsid w:val="00485059"/>
    <w:rsid w:val="004902AF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A610F"/>
    <w:rsid w:val="005B0D38"/>
    <w:rsid w:val="005B7063"/>
    <w:rsid w:val="005C5A81"/>
    <w:rsid w:val="005E3CC7"/>
    <w:rsid w:val="005E3F26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24362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26B57"/>
    <w:rsid w:val="00842D3E"/>
    <w:rsid w:val="008466D8"/>
    <w:rsid w:val="0085196E"/>
    <w:rsid w:val="00854245"/>
    <w:rsid w:val="00863020"/>
    <w:rsid w:val="00875E7E"/>
    <w:rsid w:val="0087692E"/>
    <w:rsid w:val="00881002"/>
    <w:rsid w:val="008A1BF4"/>
    <w:rsid w:val="008C17CC"/>
    <w:rsid w:val="008C4729"/>
    <w:rsid w:val="008C4BBD"/>
    <w:rsid w:val="008C6252"/>
    <w:rsid w:val="008F0C6A"/>
    <w:rsid w:val="008F677F"/>
    <w:rsid w:val="008F6CE3"/>
    <w:rsid w:val="00923C4C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60359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9559C"/>
    <w:rsid w:val="00BB6802"/>
    <w:rsid w:val="00BC6C5A"/>
    <w:rsid w:val="00BD017F"/>
    <w:rsid w:val="00BE3BAE"/>
    <w:rsid w:val="00BF469D"/>
    <w:rsid w:val="00C06DC1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EF69D6"/>
    <w:rsid w:val="00F227C6"/>
    <w:rsid w:val="00F25FD8"/>
    <w:rsid w:val="00F3699A"/>
    <w:rsid w:val="00F46BE8"/>
    <w:rsid w:val="00F47BF3"/>
    <w:rsid w:val="00F543BD"/>
    <w:rsid w:val="00F56CC2"/>
    <w:rsid w:val="00F573DE"/>
    <w:rsid w:val="00F76CDC"/>
    <w:rsid w:val="00F96A20"/>
    <w:rsid w:val="00FA20A7"/>
    <w:rsid w:val="00FB3BC3"/>
    <w:rsid w:val="00FD1439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17C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3D284F-A604-443C-A881-88B29DD6C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23</TotalTime>
  <Pages>2</Pages>
  <Words>329</Words>
  <Characters>1778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Lista de características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2103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Lista de características priorizada</dc:title>
  <dc:subject/>
  <dc:creator>José Luiz Raimundo Junior</dc:creator>
  <cp:keywords/>
  <dc:description/>
  <cp:lastModifiedBy>Ricardo Sandrini</cp:lastModifiedBy>
  <cp:revision>10</cp:revision>
  <cp:lastPrinted>2014-03-18T22:10:00Z</cp:lastPrinted>
  <dcterms:created xsi:type="dcterms:W3CDTF">2016-08-20T19:22:00Z</dcterms:created>
  <dcterms:modified xsi:type="dcterms:W3CDTF">2016-08-21T17:16:00Z</dcterms:modified>
  <cp:category/>
</cp:coreProperties>
</file>