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6205C8" w:rsidP="006205C8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6205C8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205C8" w:rsidRDefault="006205C8" w:rsidP="00DB4A67">
            <w:r>
              <w:t>ID</w:t>
            </w:r>
          </w:p>
        </w:tc>
        <w:tc>
          <w:tcPr>
            <w:tcW w:w="4394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F32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346F1C" w:rsidRPr="00455D5C" w:rsidRDefault="00346F1C" w:rsidP="00346F1C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346F1C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6F1C" w:rsidRDefault="00346F1C" w:rsidP="00DB4A67">
            <w:r>
              <w:t>ID</w:t>
            </w:r>
          </w:p>
        </w:tc>
        <w:tc>
          <w:tcPr>
            <w:tcW w:w="439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346F1C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346F1C" w:rsidRDefault="00346F1C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394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1418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8C17CC" w:rsidRDefault="008C17CC" w:rsidP="006A5AC2"/>
    <w:p w:rsidR="00EF69D6" w:rsidRPr="00346F1C" w:rsidRDefault="00346F1C" w:rsidP="00346F1C">
      <w:pPr>
        <w:spacing w:before="240" w:after="240"/>
        <w:rPr>
          <w:sz w:val="28"/>
        </w:rPr>
      </w:pPr>
      <w:proofErr w:type="spellStart"/>
      <w:r w:rsidRPr="00346F1C">
        <w:rPr>
          <w:sz w:val="28"/>
        </w:rPr>
        <w:t>Baseline</w:t>
      </w:r>
      <w:proofErr w:type="spellEnd"/>
      <w:r w:rsidRPr="00346F1C">
        <w:rPr>
          <w:sz w:val="28"/>
        </w:rPr>
        <w:t xml:space="preserve"> #3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346F1C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6F1C" w:rsidRDefault="00346F1C" w:rsidP="00DB4A67">
            <w:r>
              <w:t>ID</w:t>
            </w:r>
          </w:p>
        </w:tc>
        <w:tc>
          <w:tcPr>
            <w:tcW w:w="439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FD64FF" w:rsidRDefault="00FD64FF" w:rsidP="00FD64FF">
      <w:pPr>
        <w:spacing w:before="240" w:after="240"/>
        <w:rPr>
          <w:sz w:val="28"/>
        </w:rPr>
      </w:pPr>
    </w:p>
    <w:p w:rsidR="00FD64FF" w:rsidRDefault="00FD64FF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FD64FF" w:rsidRPr="00346F1C" w:rsidRDefault="00FD64FF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lastRenderedPageBreak/>
        <w:t>Baseline</w:t>
      </w:r>
      <w:proofErr w:type="spellEnd"/>
      <w:r>
        <w:rPr>
          <w:sz w:val="28"/>
        </w:rPr>
        <w:t xml:space="preserve"> #4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FD64FF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D64FF" w:rsidRDefault="00FD64FF" w:rsidP="00DB4A67">
            <w:r>
              <w:t>ID</w:t>
            </w:r>
          </w:p>
        </w:tc>
        <w:tc>
          <w:tcPr>
            <w:tcW w:w="439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dos Clientes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FD64FF" w:rsidRPr="00346F1C" w:rsidRDefault="00FD64FF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#5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FD64FF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D64FF" w:rsidRDefault="00FD64FF" w:rsidP="00DB4A67">
            <w:r>
              <w:t>ID</w:t>
            </w:r>
          </w:p>
        </w:tc>
        <w:tc>
          <w:tcPr>
            <w:tcW w:w="439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</w:tbl>
    <w:p w:rsidR="00FD64FF" w:rsidRPr="00346F1C" w:rsidRDefault="00FD64FF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#6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FD64FF" w:rsidTr="00DB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D64FF" w:rsidRDefault="00FD64FF" w:rsidP="00DB4A67">
            <w:r>
              <w:t>ID</w:t>
            </w:r>
          </w:p>
        </w:tc>
        <w:tc>
          <w:tcPr>
            <w:tcW w:w="439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FD64FF" w:rsidTr="00DB4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:rsidR="00FD64FF" w:rsidRDefault="00FD64FF" w:rsidP="00FD64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394" w:type="dxa"/>
            <w:vAlign w:val="bottom"/>
          </w:tcPr>
          <w:p w:rsidR="00FD64FF" w:rsidRDefault="00FD64FF" w:rsidP="00FD64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418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992" w:type="dxa"/>
            <w:vAlign w:val="bottom"/>
          </w:tcPr>
          <w:p w:rsidR="00FD64FF" w:rsidRDefault="00FD64FF" w:rsidP="00FD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5AC2" w:rsidRDefault="006A5AC2" w:rsidP="006A5AC2"/>
    <w:p w:rsidR="00FD64FF" w:rsidRDefault="00FD64FF" w:rsidP="006A5AC2"/>
    <w:p w:rsidR="00FD64FF" w:rsidRDefault="00FD64FF" w:rsidP="006A5AC2"/>
    <w:p w:rsidR="00E45525" w:rsidRDefault="00E45525" w:rsidP="006A5AC2">
      <w:bookmarkStart w:id="0" w:name="_GoBack"/>
      <w:bookmarkEnd w:id="0"/>
    </w:p>
    <w:p w:rsidR="00FD64FF" w:rsidRDefault="00FD64FF" w:rsidP="006A5AC2"/>
    <w:p w:rsidR="00FD64FF" w:rsidRDefault="00FD64FF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40" w:rsidRDefault="00385340" w:rsidP="00C160D2">
      <w:r>
        <w:separator/>
      </w:r>
    </w:p>
    <w:p w:rsidR="00385340" w:rsidRDefault="00385340" w:rsidP="00C160D2"/>
    <w:p w:rsidR="00385340" w:rsidRDefault="00385340" w:rsidP="00C160D2"/>
  </w:endnote>
  <w:endnote w:type="continuationSeparator" w:id="0">
    <w:p w:rsidR="00385340" w:rsidRDefault="00385340" w:rsidP="00C160D2">
      <w:r>
        <w:continuationSeparator/>
      </w:r>
    </w:p>
    <w:p w:rsidR="00385340" w:rsidRDefault="00385340" w:rsidP="00C160D2"/>
    <w:p w:rsidR="00385340" w:rsidRDefault="0038534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8534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4552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85340" w:rsidP="006205C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205C8">
                <w:rPr>
                  <w:color w:val="7F7F7F" w:themeColor="text1" w:themeTint="80"/>
                  <w:lang w:val="pt-BR"/>
                </w:rPr>
                <w:t xml:space="preserve">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4552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40" w:rsidRDefault="00385340" w:rsidP="00C160D2">
      <w:r>
        <w:separator/>
      </w:r>
    </w:p>
    <w:p w:rsidR="00385340" w:rsidRDefault="00385340" w:rsidP="00C160D2"/>
    <w:p w:rsidR="00385340" w:rsidRDefault="00385340" w:rsidP="00C160D2"/>
  </w:footnote>
  <w:footnote w:type="continuationSeparator" w:id="0">
    <w:p w:rsidR="00385340" w:rsidRDefault="00385340" w:rsidP="00C160D2">
      <w:r>
        <w:continuationSeparator/>
      </w:r>
    </w:p>
    <w:p w:rsidR="00385340" w:rsidRDefault="00385340" w:rsidP="00C160D2"/>
    <w:p w:rsidR="00385340" w:rsidRDefault="0038534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8534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05C8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D64C4-9359-4D6A-9E53-67048D29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91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2614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Ricardo Sandrini</cp:lastModifiedBy>
  <cp:revision>15</cp:revision>
  <cp:lastPrinted>2014-03-18T22:10:00Z</cp:lastPrinted>
  <dcterms:created xsi:type="dcterms:W3CDTF">2016-08-12T23:34:00Z</dcterms:created>
  <dcterms:modified xsi:type="dcterms:W3CDTF">2016-08-21T18:26:00Z</dcterms:modified>
  <cp:category/>
</cp:coreProperties>
</file>