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3066ED" w:rsidP="00C106FF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restrições</w:t>
            </w:r>
            <w:proofErr w:type="spellEnd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9F14B0">
            <w:pPr>
              <w:pStyle w:val="ItensCabealhoeRodap"/>
              <w:spacing w:before="0"/>
            </w:pPr>
            <w:r>
              <w:t>1</w:t>
            </w:r>
            <w:r w:rsidR="009F14B0">
              <w:t>3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  <w:tr w:rsidR="000259AB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0259AB" w:rsidRPr="00C160D2" w:rsidRDefault="000259AB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9F14B0">
            <w:pPr>
              <w:pStyle w:val="ItensCabealhoeRodap"/>
              <w:spacing w:before="0"/>
            </w:pPr>
          </w:p>
        </w:tc>
      </w:tr>
      <w:tr w:rsidR="000259AB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0259AB" w:rsidRPr="00C160D2" w:rsidRDefault="000259AB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9F14B0">
            <w:pPr>
              <w:pStyle w:val="ItensCabealhoeRodap"/>
              <w:spacing w:before="0"/>
            </w:pPr>
          </w:p>
        </w:tc>
      </w:tr>
    </w:tbl>
    <w:p w:rsidR="000E3151" w:rsidRDefault="003066ED" w:rsidP="000259AB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Restrições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36"/>
        <w:gridCol w:w="4111"/>
      </w:tblGrid>
      <w:tr w:rsidR="000259AB" w:rsidTr="00F15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0259AB" w:rsidP="006A5AC2">
            <w:r>
              <w:t>ID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Restrição do sistema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Lógica</w:t>
            </w:r>
          </w:p>
        </w:tc>
      </w:tr>
      <w:tr w:rsidR="000259AB" w:rsidTr="00F1536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0259AB" w:rsidP="006A5AC2">
            <w:r>
              <w:t>1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 códigos deve ser </w:t>
            </w:r>
            <w:r>
              <w:rPr>
                <w:i/>
              </w:rPr>
              <w:t>o</w:t>
            </w:r>
            <w:bookmarkStart w:id="0" w:name="_GoBack"/>
            <w:bookmarkEnd w:id="0"/>
            <w:r>
              <w:rPr>
                <w:i/>
              </w:rPr>
              <w:t xml:space="preserve">pen </w:t>
            </w:r>
            <w:proofErr w:type="spellStart"/>
            <w:r>
              <w:rPr>
                <w:i/>
              </w:rPr>
              <w:t>source</w:t>
            </w:r>
            <w:proofErr w:type="spellEnd"/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Redução de custos</w:t>
            </w:r>
          </w:p>
        </w:tc>
      </w:tr>
      <w:tr w:rsidR="000259AB" w:rsidTr="00F1536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0259AB" w:rsidP="006A5AC2">
            <w:r>
              <w:t>2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softwares envolvidos devem ter licenças gratuitas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Redução de custos</w:t>
            </w:r>
          </w:p>
        </w:tc>
      </w:tr>
      <w:tr w:rsidR="000259AB" w:rsidTr="00F1536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0259AB" w:rsidP="006A5AC2">
            <w:r>
              <w:t>3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rodar ao menos no Internet Explorer e Google Chrome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Esses navegadores foram escolhidos pois estão entre os mais populares</w:t>
            </w:r>
          </w:p>
        </w:tc>
      </w:tr>
      <w:tr w:rsidR="000259AB" w:rsidTr="00F1536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0259AB" w:rsidP="006A5AC2">
            <w:r>
              <w:t>4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ser web e </w:t>
            </w:r>
            <w:proofErr w:type="spellStart"/>
            <w:r>
              <w:t>multiplataforma</w:t>
            </w:r>
            <w:proofErr w:type="spellEnd"/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flexível quando ao sistema operacional utilizado</w:t>
            </w:r>
          </w:p>
        </w:tc>
      </w:tr>
      <w:tr w:rsidR="000259AB" w:rsidTr="00F1536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0259AB" w:rsidP="006A5AC2">
            <w:r>
              <w:t>5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 a documentação necessária deve ser concluída até dezembro de 2017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curso da turma Impacta-ES13</w:t>
            </w: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D82F28" w:rsidRDefault="00D82F28" w:rsidP="006A5AC2"/>
    <w:p w:rsidR="00D82F28" w:rsidRDefault="00D82F28" w:rsidP="006A5AC2"/>
    <w:p w:rsidR="00D82F28" w:rsidRDefault="00D82F28" w:rsidP="006A5AC2"/>
    <w:p w:rsidR="00D82F28" w:rsidRDefault="00D82F28" w:rsidP="006A5AC2"/>
    <w:p w:rsidR="00D82F28" w:rsidRDefault="00D82F28" w:rsidP="006A5AC2"/>
    <w:p w:rsidR="000E3151" w:rsidRDefault="000E3151" w:rsidP="006A5AC2"/>
    <w:p w:rsidR="000E3151" w:rsidRDefault="000E3151" w:rsidP="006A5AC2"/>
    <w:p w:rsidR="000E3151" w:rsidRDefault="000E3151" w:rsidP="006A5AC2"/>
    <w:p w:rsidR="009F14B0" w:rsidRDefault="009F14B0" w:rsidP="006A5AC2"/>
    <w:p w:rsidR="009F14B0" w:rsidRDefault="009F14B0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AE2" w:rsidRDefault="00037AE2" w:rsidP="00C160D2">
      <w:r>
        <w:separator/>
      </w:r>
    </w:p>
    <w:p w:rsidR="00037AE2" w:rsidRDefault="00037AE2" w:rsidP="00C160D2"/>
    <w:p w:rsidR="00037AE2" w:rsidRDefault="00037AE2" w:rsidP="00C160D2"/>
  </w:endnote>
  <w:endnote w:type="continuationSeparator" w:id="0">
    <w:p w:rsidR="00037AE2" w:rsidRDefault="00037AE2" w:rsidP="00C160D2">
      <w:r>
        <w:continuationSeparator/>
      </w:r>
    </w:p>
    <w:p w:rsidR="00037AE2" w:rsidRDefault="00037AE2" w:rsidP="00C160D2"/>
    <w:p w:rsidR="00037AE2" w:rsidRDefault="00037AE2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037AE2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106FF">
                <w:rPr>
                  <w:color w:val="7F7F7F" w:themeColor="text1" w:themeTint="80"/>
                  <w:lang w:val="pt-BR"/>
                </w:rPr>
                <w:t>Vitória cosméticos – Lista de restrições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106FF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037AE2" w:rsidP="00D82F2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D82F28">
                <w:rPr>
                  <w:color w:val="7F7F7F" w:themeColor="text1" w:themeTint="80"/>
                  <w:lang w:val="pt-BR"/>
                </w:rPr>
                <w:t xml:space="preserve">Lista de </w:t>
              </w:r>
              <w:r w:rsidR="00C106FF">
                <w:rPr>
                  <w:color w:val="7F7F7F" w:themeColor="text1" w:themeTint="80"/>
                  <w:lang w:val="pt-BR"/>
                </w:rPr>
                <w:t>restrições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F15364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AE2" w:rsidRDefault="00037AE2" w:rsidP="00C160D2">
      <w:r>
        <w:separator/>
      </w:r>
    </w:p>
    <w:p w:rsidR="00037AE2" w:rsidRDefault="00037AE2" w:rsidP="00C160D2"/>
    <w:p w:rsidR="00037AE2" w:rsidRDefault="00037AE2" w:rsidP="00C160D2"/>
  </w:footnote>
  <w:footnote w:type="continuationSeparator" w:id="0">
    <w:p w:rsidR="00037AE2" w:rsidRDefault="00037AE2" w:rsidP="00C160D2">
      <w:r>
        <w:continuationSeparator/>
      </w:r>
    </w:p>
    <w:p w:rsidR="00037AE2" w:rsidRDefault="00037AE2" w:rsidP="00C160D2"/>
    <w:p w:rsidR="00037AE2" w:rsidRDefault="00037AE2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037AE2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106FF">
                <w:rPr>
                  <w:color w:val="7F7F7F" w:themeColor="text1" w:themeTint="80"/>
                  <w:lang w:val="pt-BR"/>
                </w:rPr>
                <w:t>Vitória cosméticos – Lista de restrições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143355B4" wp14:editId="106BA1A7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B1C22"/>
    <w:multiLevelType w:val="hybridMultilevel"/>
    <w:tmpl w:val="1ABE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6"/>
  </w:num>
  <w:num w:numId="23">
    <w:abstractNumId w:val="8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591C"/>
    <w:rsid w:val="000259AB"/>
    <w:rsid w:val="00037AE2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066E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7F7E64"/>
    <w:rsid w:val="00804F85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06FF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2F28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09F4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15364"/>
    <w:rsid w:val="00F227C6"/>
    <w:rsid w:val="00F25FD8"/>
    <w:rsid w:val="00F46BE8"/>
    <w:rsid w:val="00F47BF3"/>
    <w:rsid w:val="00F543BD"/>
    <w:rsid w:val="00F56CC2"/>
    <w:rsid w:val="00F573DE"/>
    <w:rsid w:val="00F7576D"/>
    <w:rsid w:val="00F76CDC"/>
    <w:rsid w:val="00FA20A7"/>
    <w:rsid w:val="00FB3BC3"/>
    <w:rsid w:val="00FC2DB2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59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3852BA-882B-48E0-8429-FD2293071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16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993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restrições</dc:title>
  <dc:subject/>
  <dc:creator>José Luiz Raimundo Junior</dc:creator>
  <cp:keywords/>
  <dc:description/>
  <cp:lastModifiedBy>Ricardo Sandrini</cp:lastModifiedBy>
  <cp:revision>9</cp:revision>
  <cp:lastPrinted>2014-03-18T22:10:00Z</cp:lastPrinted>
  <dcterms:created xsi:type="dcterms:W3CDTF">2016-08-16T00:52:00Z</dcterms:created>
  <dcterms:modified xsi:type="dcterms:W3CDTF">2016-08-21T18:45:00Z</dcterms:modified>
  <cp:category/>
</cp:coreProperties>
</file>