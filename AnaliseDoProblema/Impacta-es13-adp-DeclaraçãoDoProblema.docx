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2E0B94">
            <w:pPr>
              <w:pStyle w:val="TtulodoDocumento"/>
              <w:spacing w:before="0"/>
            </w:pPr>
            <w:r>
              <w:t xml:space="preserve">Declaração do </w:t>
            </w:r>
            <w:r w:rsidR="009E2EF1">
              <w:t>problema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9316F" w:rsidRDefault="00A33B57" w:rsidP="00D05AE9">
            <w:pPr>
              <w:pStyle w:val="ItensCabealhoeRodap"/>
              <w:spacing w:before="0"/>
            </w:pPr>
            <w:r>
              <w:t>José Luiz R. Junior</w:t>
            </w:r>
          </w:p>
          <w:p w:rsidR="009E2EF1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9E2EF1" w:rsidP="000041B9">
            <w:pPr>
              <w:pStyle w:val="ItensCabealhoeRodap"/>
              <w:spacing w:before="0"/>
            </w:pPr>
            <w:r>
              <w:t>15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</w:tbl>
    <w:p w:rsidR="00576FB4" w:rsidRPr="0033114F" w:rsidRDefault="008466D8" w:rsidP="002E0B94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9E2EF1" w:rsidTr="002E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 problema</w:t>
            </w:r>
          </w:p>
        </w:tc>
        <w:tc>
          <w:tcPr>
            <w:tcW w:w="6520" w:type="dxa"/>
          </w:tcPr>
          <w:p w:rsidR="009E2EF1" w:rsidRDefault="00456391" w:rsidP="00E41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</w:t>
            </w:r>
            <w:proofErr w:type="gramEnd"/>
            <w:r>
              <w:t xml:space="preserve"> aquisição de um software generalista</w:t>
            </w:r>
          </w:p>
        </w:tc>
      </w:tr>
      <w:tr w:rsidR="00A1176B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176B" w:rsidRDefault="007C333C" w:rsidP="00A1176B">
            <w:proofErr w:type="gramStart"/>
            <w:r>
              <w:t>a</w:t>
            </w:r>
            <w:r w:rsidR="00A1176B">
              <w:t>feta</w:t>
            </w:r>
            <w:proofErr w:type="gramEnd"/>
          </w:p>
        </w:tc>
        <w:tc>
          <w:tcPr>
            <w:tcW w:w="6520" w:type="dxa"/>
          </w:tcPr>
          <w:p w:rsidR="00A1176B" w:rsidRDefault="00A1176B" w:rsidP="00E4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</w:t>
            </w:r>
            <w:proofErr w:type="gramEnd"/>
            <w:r>
              <w:t xml:space="preserve"> diretor, vendedores e entregadores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7C333C" w:rsidP="006A5AC2">
            <w:proofErr w:type="gramStart"/>
            <w:r>
              <w:t>d</w:t>
            </w:r>
            <w:r w:rsidR="009E2EF1">
              <w:t>evido</w:t>
            </w:r>
            <w:proofErr w:type="gramEnd"/>
          </w:p>
        </w:tc>
        <w:tc>
          <w:tcPr>
            <w:tcW w:w="6520" w:type="dxa"/>
          </w:tcPr>
          <w:p w:rsidR="00640A77" w:rsidRDefault="00456391" w:rsidP="00E4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ao</w:t>
            </w:r>
            <w:proofErr w:type="gramEnd"/>
            <w:r>
              <w:t xml:space="preserve"> excesso de funções desnecessárias e outras tantas que lhes faltam, por exemplo:</w:t>
            </w:r>
          </w:p>
          <w:p w:rsidR="00456391" w:rsidRDefault="00456391" w:rsidP="00456391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diretor não tem acesso à históricos anteriores a três meses</w:t>
            </w:r>
          </w:p>
          <w:p w:rsidR="00456391" w:rsidRDefault="00456391" w:rsidP="00456391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Alguns cadastros, por não serem adequados as necessidades do cliente, faltam informações</w:t>
            </w:r>
            <w:r w:rsidR="003A2956">
              <w:t xml:space="preserve"> relevantes</w:t>
            </w:r>
            <w:r>
              <w:t>.</w:t>
            </w:r>
          </w:p>
          <w:p w:rsidR="00456391" w:rsidRDefault="00456391" w:rsidP="0041474F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tecnologia atual não </w:t>
            </w:r>
            <w:r w:rsidR="00C15AC9">
              <w:t>se integra</w:t>
            </w:r>
            <w:r>
              <w:t xml:space="preserve"> </w:t>
            </w:r>
            <w:r w:rsidR="0041474F">
              <w:t>à</w:t>
            </w:r>
            <w:r w:rsidR="003A2956">
              <w:t xml:space="preserve"> </w:t>
            </w:r>
            <w:r>
              <w:t>outras plataformas.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Os benefícios</w:t>
            </w:r>
          </w:p>
        </w:tc>
        <w:tc>
          <w:tcPr>
            <w:tcW w:w="6520" w:type="dxa"/>
          </w:tcPr>
          <w:p w:rsidR="009E2EF1" w:rsidRDefault="00581BA3" w:rsidP="0058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E41577" w:rsidRDefault="00456391" w:rsidP="00456391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Possibilidade de atualizações que o cliente julgar pertinente;</w:t>
            </w:r>
          </w:p>
          <w:p w:rsidR="00456391" w:rsidRDefault="007C333C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Melhor gestão do negócio (governança)</w:t>
            </w:r>
          </w:p>
          <w:p w:rsidR="0041474F" w:rsidRDefault="0041474F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Flexibilidade</w:t>
            </w:r>
          </w:p>
          <w:p w:rsidR="002E0B94" w:rsidRDefault="002E0B94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Automatismo de processos</w:t>
            </w:r>
          </w:p>
        </w:tc>
      </w:tr>
    </w:tbl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2F02C5" w:rsidRDefault="002F02C5" w:rsidP="006A5AC2"/>
    <w:p w:rsidR="002F02C5" w:rsidRDefault="002F02C5" w:rsidP="006A5AC2"/>
    <w:p w:rsidR="002F02C5" w:rsidRDefault="002F02C5" w:rsidP="006A5AC2"/>
    <w:p w:rsidR="002F02C5" w:rsidRDefault="002F02C5" w:rsidP="006A5AC2"/>
    <w:p w:rsidR="002F02C5" w:rsidRDefault="002F02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>
      <w:bookmarkStart w:id="0" w:name="_GoBack"/>
      <w:bookmarkEnd w:id="0"/>
    </w:p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E0C" w:rsidRDefault="00961E0C" w:rsidP="00C160D2">
      <w:r>
        <w:separator/>
      </w:r>
    </w:p>
    <w:p w:rsidR="00961E0C" w:rsidRDefault="00961E0C" w:rsidP="00C160D2"/>
    <w:p w:rsidR="00961E0C" w:rsidRDefault="00961E0C" w:rsidP="00C160D2"/>
  </w:endnote>
  <w:endnote w:type="continuationSeparator" w:id="0">
    <w:p w:rsidR="00961E0C" w:rsidRDefault="00961E0C" w:rsidP="00C160D2">
      <w:r>
        <w:continuationSeparator/>
      </w:r>
    </w:p>
    <w:p w:rsidR="00961E0C" w:rsidRDefault="00961E0C" w:rsidP="00C160D2"/>
    <w:p w:rsidR="00961E0C" w:rsidRDefault="00961E0C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961E0C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E0B94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961E0C" w:rsidP="002F02C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F02C5">
                <w:rPr>
                  <w:color w:val="7F7F7F" w:themeColor="text1" w:themeTint="80"/>
                  <w:lang w:val="pt-BR"/>
                </w:rPr>
                <w:t>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E0B94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E0C" w:rsidRDefault="00961E0C" w:rsidP="00C160D2">
      <w:r>
        <w:separator/>
      </w:r>
    </w:p>
    <w:p w:rsidR="00961E0C" w:rsidRDefault="00961E0C" w:rsidP="00C160D2"/>
    <w:p w:rsidR="00961E0C" w:rsidRDefault="00961E0C" w:rsidP="00C160D2"/>
  </w:footnote>
  <w:footnote w:type="continuationSeparator" w:id="0">
    <w:p w:rsidR="00961E0C" w:rsidRDefault="00961E0C" w:rsidP="00C160D2">
      <w:r>
        <w:continuationSeparator/>
      </w:r>
    </w:p>
    <w:p w:rsidR="00961E0C" w:rsidRDefault="00961E0C" w:rsidP="00C160D2"/>
    <w:p w:rsidR="00961E0C" w:rsidRDefault="00961E0C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961E0C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1B7B07" wp14:editId="2E4BBB72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0B94"/>
    <w:rsid w:val="002E6FF9"/>
    <w:rsid w:val="002F02C5"/>
    <w:rsid w:val="003059AD"/>
    <w:rsid w:val="00312F43"/>
    <w:rsid w:val="00314BDA"/>
    <w:rsid w:val="00321193"/>
    <w:rsid w:val="0035526A"/>
    <w:rsid w:val="0037131B"/>
    <w:rsid w:val="003747A5"/>
    <w:rsid w:val="003775EB"/>
    <w:rsid w:val="003866E8"/>
    <w:rsid w:val="0039316F"/>
    <w:rsid w:val="00393BF0"/>
    <w:rsid w:val="003A2956"/>
    <w:rsid w:val="003E1EC7"/>
    <w:rsid w:val="003F44D6"/>
    <w:rsid w:val="003F7B54"/>
    <w:rsid w:val="0041474F"/>
    <w:rsid w:val="00436DF0"/>
    <w:rsid w:val="0045242A"/>
    <w:rsid w:val="00452BC5"/>
    <w:rsid w:val="00456391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1E0C"/>
    <w:rsid w:val="00964305"/>
    <w:rsid w:val="009733AC"/>
    <w:rsid w:val="00996BB1"/>
    <w:rsid w:val="00997A5C"/>
    <w:rsid w:val="009A1D42"/>
    <w:rsid w:val="009B0AD9"/>
    <w:rsid w:val="009D1AB8"/>
    <w:rsid w:val="009E038F"/>
    <w:rsid w:val="009E2EF1"/>
    <w:rsid w:val="009E770B"/>
    <w:rsid w:val="009F164F"/>
    <w:rsid w:val="00A1176B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5AC9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157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674AB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2E0B9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FAA49B-B45C-4B46-91FB-4859EEBA0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131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1026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Problema</dc:title>
  <dc:subject/>
  <dc:creator>José Luiz Raimundo Junior</dc:creator>
  <cp:keywords/>
  <dc:description/>
  <cp:lastModifiedBy>Ricardo Sandrini</cp:lastModifiedBy>
  <cp:revision>12</cp:revision>
  <cp:lastPrinted>2014-03-18T22:10:00Z</cp:lastPrinted>
  <dcterms:created xsi:type="dcterms:W3CDTF">2016-08-15T22:14:00Z</dcterms:created>
  <dcterms:modified xsi:type="dcterms:W3CDTF">2016-08-21T16:16:00Z</dcterms:modified>
  <cp:category/>
</cp:coreProperties>
</file>