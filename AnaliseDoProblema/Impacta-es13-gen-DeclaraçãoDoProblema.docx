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9E2EF1">
            <w:pPr>
              <w:pStyle w:val="TtulodoDocumento"/>
              <w:spacing w:before="0"/>
            </w:pPr>
            <w:r>
              <w:t xml:space="preserve">Declaração do </w:t>
            </w:r>
            <w:r w:rsidR="009E2EF1">
              <w:t>problema</w:t>
            </w:r>
            <w:r w:rsidR="00247DA7" w:rsidRPr="00247DA7">
              <w:t xml:space="preserve"> </w:t>
            </w:r>
            <w:r w:rsidR="00804F85" w:rsidRPr="00D84634">
              <w:rPr>
                <w:b w:val="0"/>
                <w:i/>
              </w:rPr>
              <w:t>(</w:t>
            </w:r>
            <w:proofErr w:type="spellStart"/>
            <w:r w:rsidR="009E2EF1">
              <w:rPr>
                <w:b w:val="0"/>
                <w:i/>
              </w:rPr>
              <w:t>Problem</w:t>
            </w:r>
            <w:proofErr w:type="spellEnd"/>
            <w:r w:rsidR="00B3435E">
              <w:rPr>
                <w:b w:val="0"/>
                <w:i/>
              </w:rPr>
              <w:t xml:space="preserve"> </w:t>
            </w:r>
            <w:proofErr w:type="spellStart"/>
            <w:r w:rsidR="00B3435E">
              <w:rPr>
                <w:b w:val="0"/>
                <w:i/>
              </w:rPr>
              <w:t>Statement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9316F" w:rsidRDefault="00A33B57" w:rsidP="00D05AE9">
            <w:pPr>
              <w:pStyle w:val="ItensCabealhoeRodap"/>
              <w:spacing w:before="0"/>
            </w:pPr>
            <w:r>
              <w:t>José Luiz R. Junior</w:t>
            </w:r>
          </w:p>
          <w:p w:rsidR="009E2EF1" w:rsidRPr="00C160D2" w:rsidRDefault="006A5AC2" w:rsidP="00D05AE9">
            <w:pPr>
              <w:pStyle w:val="ItensCabealhoeRodap"/>
              <w:spacing w:before="0"/>
            </w:pPr>
            <w:r>
              <w:t xml:space="preserve">Ricardo </w:t>
            </w:r>
            <w:proofErr w:type="spellStart"/>
            <w:r>
              <w:t>Sandrini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9E2EF1" w:rsidP="000041B9">
            <w:pPr>
              <w:pStyle w:val="ItensCabealhoeRodap"/>
              <w:spacing w:before="0"/>
            </w:pPr>
            <w:r>
              <w:t>15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9E2EF1" w:rsidTr="000C5E30">
        <w:trPr>
          <w:jc w:val="center"/>
        </w:trPr>
        <w:tc>
          <w:tcPr>
            <w:tcW w:w="1555" w:type="dxa"/>
          </w:tcPr>
          <w:p w:rsidR="009E2EF1" w:rsidRDefault="009E2EF1" w:rsidP="006A5AC2">
            <w:r>
              <w:t>O problema</w:t>
            </w:r>
          </w:p>
        </w:tc>
        <w:tc>
          <w:tcPr>
            <w:tcW w:w="6520" w:type="dxa"/>
          </w:tcPr>
          <w:p w:rsidR="009E2EF1" w:rsidRDefault="00456391" w:rsidP="00E41577">
            <w:proofErr w:type="gramStart"/>
            <w:r>
              <w:t>da</w:t>
            </w:r>
            <w:proofErr w:type="gramEnd"/>
            <w:r>
              <w:t xml:space="preserve"> aquisição de um software generalista</w:t>
            </w:r>
          </w:p>
        </w:tc>
      </w:tr>
      <w:tr w:rsidR="00A1176B" w:rsidTr="000C5E30">
        <w:trPr>
          <w:jc w:val="center"/>
        </w:trPr>
        <w:tc>
          <w:tcPr>
            <w:tcW w:w="1555" w:type="dxa"/>
          </w:tcPr>
          <w:p w:rsidR="00A1176B" w:rsidRDefault="007C333C" w:rsidP="00A1176B">
            <w:proofErr w:type="gramStart"/>
            <w:r>
              <w:t>a</w:t>
            </w:r>
            <w:r w:rsidR="00A1176B">
              <w:t>feta</w:t>
            </w:r>
            <w:proofErr w:type="gramEnd"/>
          </w:p>
        </w:tc>
        <w:tc>
          <w:tcPr>
            <w:tcW w:w="6520" w:type="dxa"/>
          </w:tcPr>
          <w:p w:rsidR="00A1176B" w:rsidRDefault="00A1176B" w:rsidP="00E41577">
            <w:proofErr w:type="gramStart"/>
            <w:r>
              <w:t>o</w:t>
            </w:r>
            <w:proofErr w:type="gramEnd"/>
            <w:r>
              <w:t xml:space="preserve"> diretor, vendedores e entregadores</w:t>
            </w:r>
          </w:p>
        </w:tc>
      </w:tr>
      <w:tr w:rsidR="009E2EF1" w:rsidTr="000C5E30">
        <w:trPr>
          <w:jc w:val="center"/>
        </w:trPr>
        <w:tc>
          <w:tcPr>
            <w:tcW w:w="1555" w:type="dxa"/>
          </w:tcPr>
          <w:p w:rsidR="009E2EF1" w:rsidRDefault="007C333C" w:rsidP="006A5AC2">
            <w:proofErr w:type="gramStart"/>
            <w:r>
              <w:t>d</w:t>
            </w:r>
            <w:r w:rsidR="009E2EF1">
              <w:t>evido</w:t>
            </w:r>
            <w:proofErr w:type="gramEnd"/>
          </w:p>
        </w:tc>
        <w:tc>
          <w:tcPr>
            <w:tcW w:w="6520" w:type="dxa"/>
          </w:tcPr>
          <w:p w:rsidR="00640A77" w:rsidRDefault="00456391" w:rsidP="00E41577">
            <w:proofErr w:type="gramStart"/>
            <w:r>
              <w:t>ao</w:t>
            </w:r>
            <w:proofErr w:type="gramEnd"/>
            <w:r>
              <w:t xml:space="preserve"> excesso de funções desnecessárias e outras tantas que lhes faltam, por exemplo:</w:t>
            </w:r>
          </w:p>
          <w:p w:rsidR="00456391" w:rsidRDefault="00456391" w:rsidP="00456391">
            <w:pPr>
              <w:pStyle w:val="PargrafodaLista"/>
              <w:numPr>
                <w:ilvl w:val="0"/>
                <w:numId w:val="21"/>
              </w:numPr>
            </w:pPr>
            <w:r>
              <w:t>O diretor não tem acesso à históricos anteriores a três meses</w:t>
            </w:r>
          </w:p>
          <w:p w:rsidR="00456391" w:rsidRDefault="00456391" w:rsidP="00456391">
            <w:pPr>
              <w:pStyle w:val="PargrafodaLista"/>
              <w:numPr>
                <w:ilvl w:val="0"/>
                <w:numId w:val="21"/>
              </w:numPr>
            </w:pPr>
            <w:r>
              <w:t>Alguns cadastros, por não serem adequados as necessidades do cliente, faltam informações</w:t>
            </w:r>
            <w:r w:rsidR="003A2956">
              <w:t xml:space="preserve"> relevantes</w:t>
            </w:r>
            <w:r>
              <w:t>.</w:t>
            </w:r>
          </w:p>
          <w:p w:rsidR="00456391" w:rsidRDefault="00456391" w:rsidP="003A2956">
            <w:pPr>
              <w:pStyle w:val="PargrafodaLista"/>
              <w:numPr>
                <w:ilvl w:val="0"/>
                <w:numId w:val="21"/>
              </w:numPr>
            </w:pPr>
            <w:r>
              <w:t xml:space="preserve">A tecnologia atual não integra </w:t>
            </w:r>
            <w:r w:rsidR="003A2956">
              <w:t xml:space="preserve">com </w:t>
            </w:r>
            <w:r>
              <w:t>outras plataformas.</w:t>
            </w:r>
          </w:p>
        </w:tc>
      </w:tr>
      <w:tr w:rsidR="009E2EF1" w:rsidTr="000C5E30">
        <w:trPr>
          <w:jc w:val="center"/>
        </w:trPr>
        <w:tc>
          <w:tcPr>
            <w:tcW w:w="1555" w:type="dxa"/>
          </w:tcPr>
          <w:p w:rsidR="009E2EF1" w:rsidRDefault="009E2EF1" w:rsidP="006A5AC2">
            <w:r>
              <w:t>Os benefícios</w:t>
            </w:r>
          </w:p>
        </w:tc>
        <w:tc>
          <w:tcPr>
            <w:tcW w:w="6520" w:type="dxa"/>
          </w:tcPr>
          <w:p w:rsidR="009E2EF1" w:rsidRDefault="00581BA3" w:rsidP="00581BA3">
            <w:r>
              <w:t xml:space="preserve"> </w:t>
            </w: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E41577" w:rsidRDefault="00456391" w:rsidP="00456391">
            <w:pPr>
              <w:pStyle w:val="PargrafodaLista"/>
              <w:numPr>
                <w:ilvl w:val="0"/>
                <w:numId w:val="20"/>
              </w:numPr>
            </w:pPr>
            <w:r>
              <w:t>Possibilidade de atualizações que o cliente julgar pertinente;</w:t>
            </w:r>
          </w:p>
          <w:p w:rsidR="00456391" w:rsidRDefault="007C333C" w:rsidP="007C333C">
            <w:pPr>
              <w:pStyle w:val="PargrafodaLista"/>
              <w:numPr>
                <w:ilvl w:val="0"/>
                <w:numId w:val="20"/>
              </w:numPr>
            </w:pPr>
            <w:r>
              <w:t>Melhor gestão do negócio (governança)</w:t>
            </w:r>
          </w:p>
        </w:tc>
      </w:tr>
    </w:tbl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2F02C5" w:rsidRDefault="002F02C5" w:rsidP="006A5AC2"/>
    <w:p w:rsidR="002F02C5" w:rsidRDefault="002F02C5" w:rsidP="006A5AC2"/>
    <w:p w:rsidR="002F02C5" w:rsidRDefault="002F02C5" w:rsidP="006A5AC2"/>
    <w:p w:rsidR="002F02C5" w:rsidRDefault="002F02C5" w:rsidP="006A5AC2"/>
    <w:p w:rsidR="002F02C5" w:rsidRDefault="002F02C5" w:rsidP="006A5AC2"/>
    <w:p w:rsidR="006A5AC2" w:rsidRDefault="006A5AC2" w:rsidP="006A5AC2"/>
    <w:p w:rsidR="006A5AC2" w:rsidRDefault="006A5AC2" w:rsidP="006A5AC2">
      <w:bookmarkStart w:id="0" w:name="_GoBack"/>
      <w:bookmarkEnd w:id="0"/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DF0" w:rsidRDefault="00436DF0" w:rsidP="00C160D2">
      <w:r>
        <w:separator/>
      </w:r>
    </w:p>
    <w:p w:rsidR="00436DF0" w:rsidRDefault="00436DF0" w:rsidP="00C160D2"/>
    <w:p w:rsidR="00436DF0" w:rsidRDefault="00436DF0" w:rsidP="00C160D2"/>
  </w:endnote>
  <w:endnote w:type="continuationSeparator" w:id="0">
    <w:p w:rsidR="00436DF0" w:rsidRDefault="00436DF0" w:rsidP="00C160D2">
      <w:r>
        <w:continuationSeparator/>
      </w:r>
    </w:p>
    <w:p w:rsidR="00436DF0" w:rsidRDefault="00436DF0" w:rsidP="00C160D2"/>
    <w:p w:rsidR="00436DF0" w:rsidRDefault="00436DF0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436DF0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F02C5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436DF0" w:rsidP="002F02C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F02C5">
                <w:rPr>
                  <w:color w:val="7F7F7F" w:themeColor="text1" w:themeTint="80"/>
                  <w:lang w:val="pt-BR"/>
                </w:rPr>
                <w:t>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F02C5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DF0" w:rsidRDefault="00436DF0" w:rsidP="00C160D2">
      <w:r>
        <w:separator/>
      </w:r>
    </w:p>
    <w:p w:rsidR="00436DF0" w:rsidRDefault="00436DF0" w:rsidP="00C160D2"/>
    <w:p w:rsidR="00436DF0" w:rsidRDefault="00436DF0" w:rsidP="00C160D2"/>
  </w:footnote>
  <w:footnote w:type="continuationSeparator" w:id="0">
    <w:p w:rsidR="00436DF0" w:rsidRDefault="00436DF0" w:rsidP="00C160D2">
      <w:r>
        <w:continuationSeparator/>
      </w:r>
    </w:p>
    <w:p w:rsidR="00436DF0" w:rsidRDefault="00436DF0" w:rsidP="00C160D2"/>
    <w:p w:rsidR="00436DF0" w:rsidRDefault="00436DF0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436DF0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1B7B07" wp14:editId="2E4BBB72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2F02C5"/>
    <w:rsid w:val="003059AD"/>
    <w:rsid w:val="00312F43"/>
    <w:rsid w:val="00314BDA"/>
    <w:rsid w:val="00321193"/>
    <w:rsid w:val="0035526A"/>
    <w:rsid w:val="0037131B"/>
    <w:rsid w:val="003747A5"/>
    <w:rsid w:val="003775EB"/>
    <w:rsid w:val="003866E8"/>
    <w:rsid w:val="0039316F"/>
    <w:rsid w:val="00393BF0"/>
    <w:rsid w:val="003A2956"/>
    <w:rsid w:val="003E1EC7"/>
    <w:rsid w:val="003F44D6"/>
    <w:rsid w:val="003F7B54"/>
    <w:rsid w:val="00436DF0"/>
    <w:rsid w:val="0045242A"/>
    <w:rsid w:val="00452BC5"/>
    <w:rsid w:val="00456391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22D9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2EF1"/>
    <w:rsid w:val="009E770B"/>
    <w:rsid w:val="009F164F"/>
    <w:rsid w:val="00A1176B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157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8635D4-2019-48B6-B511-1FACB18D3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126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1008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Problema</dc:title>
  <dc:subject/>
  <dc:creator>José Luiz Raimundo Junior</dc:creator>
  <cp:keywords/>
  <dc:description/>
  <cp:lastModifiedBy>Divisão de Controle de Licenças</cp:lastModifiedBy>
  <cp:revision>7</cp:revision>
  <cp:lastPrinted>2014-03-18T22:10:00Z</cp:lastPrinted>
  <dcterms:created xsi:type="dcterms:W3CDTF">2016-08-15T22:14:00Z</dcterms:created>
  <dcterms:modified xsi:type="dcterms:W3CDTF">2016-08-16T00:27:00Z</dcterms:modified>
  <cp:category/>
</cp:coreProperties>
</file>