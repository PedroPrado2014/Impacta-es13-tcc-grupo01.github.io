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B3435E">
            <w:pPr>
              <w:pStyle w:val="TtulodoDocumento"/>
              <w:spacing w:before="0"/>
            </w:pPr>
            <w:r>
              <w:t>Declaração do escopo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B3435E">
              <w:rPr>
                <w:b w:val="0"/>
                <w:i/>
              </w:rPr>
              <w:t>Scope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8466D8" w:rsidRDefault="00DF07D3" w:rsidP="00F573DE">
      <w:pPr>
        <w:ind w:firstLine="709"/>
      </w:pPr>
      <w:r>
        <w:t xml:space="preserve">O diretor da </w:t>
      </w:r>
      <w:r w:rsidR="008466D8">
        <w:t>VITÓRIA COSMÉTICOS</w:t>
      </w:r>
      <w:r>
        <w:t xml:space="preserve"> percebeu a necessidade de obter um novo sistema que atendesse sua microempresa</w:t>
      </w:r>
      <w:r w:rsidR="00F25FD8">
        <w:t xml:space="preserve"> já que o sistema atual é generalista, ou seja, atende a qualquer tipo negócio, com isso há uma quantidade considerável de funções que não são usadas e outras tantas que lhe faltam</w:t>
      </w:r>
      <w:r w:rsidR="008466D8">
        <w:t>. O principal objetivo do cliente é ter o maior número de revendedores (Ponto de Venda) ativos</w:t>
      </w:r>
      <w:r w:rsidR="00F25FD8">
        <w:t>, otimização do gerenciamento e redução de gastos</w:t>
      </w:r>
      <w:r w:rsidR="008466D8">
        <w:t>.</w:t>
      </w:r>
    </w:p>
    <w:p w:rsidR="00CF16A0" w:rsidRDefault="008466D8" w:rsidP="00F573DE">
      <w:pPr>
        <w:ind w:firstLine="709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>realizadas por revendedores cadastrados os quais, através de catálogos (revistas), vendem de “porta em porta”</w:t>
      </w:r>
      <w:r w:rsidR="00F25FD8">
        <w:t>.</w:t>
      </w:r>
    </w:p>
    <w:p w:rsidR="00F25FD8" w:rsidRDefault="00CF16A0" w:rsidP="00F573DE">
      <w:pPr>
        <w:ind w:firstLine="709"/>
      </w:pPr>
      <w:r>
        <w:t>A empresa conta hoje com 12 colaboradores, está localizada no bairro de Itaquera, zona leste de São Paulo e tem um faturamento médio anual de dois milhões de reais.</w:t>
      </w:r>
    </w:p>
    <w:p w:rsidR="00087E8A" w:rsidRDefault="00087E8A" w:rsidP="00F573DE">
      <w:pPr>
        <w:ind w:firstLine="709"/>
      </w:pPr>
    </w:p>
    <w:p w:rsidR="00087E8A" w:rsidRDefault="00087E8A" w:rsidP="00F573DE">
      <w:pPr>
        <w:ind w:firstLine="709"/>
      </w:pPr>
      <w:r>
        <w:t>Este projeto abordará o desenvolvimento de um sistema que auxilie no desenvolvimento dos processos internos de controle e cadastro de vendas, catalogação e gerenciamento de estoque, gerenciamento das entregas, gest</w:t>
      </w:r>
      <w:r w:rsidR="001E0686">
        <w:t>ão de vendedores e fornecedores.</w:t>
      </w:r>
      <w:bookmarkStart w:id="0" w:name="_GoBack"/>
      <w:bookmarkEnd w:id="0"/>
    </w:p>
    <w:p w:rsidR="00087E8A" w:rsidRDefault="00087E8A" w:rsidP="008466D8">
      <w:pPr>
        <w:ind w:firstLine="709"/>
      </w:pPr>
    </w:p>
    <w:p w:rsidR="00CF16A0" w:rsidRDefault="00257B0B" w:rsidP="00CF16A0">
      <w:pPr>
        <w:ind w:firstLine="709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 xml:space="preserve"> sem problemas.</w:t>
      </w:r>
    </w:p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lastRenderedPageBreak/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87E8A" w:rsidRDefault="00C57055" w:rsidP="002E6FF9">
      <w:pPr>
        <w:pStyle w:val="Legenda-Notas"/>
        <w:jc w:val="left"/>
        <w:rPr>
          <w:lang w:val="pt-BR"/>
        </w:rPr>
      </w:pPr>
    </w:p>
    <w:sectPr w:rsidR="00C57055" w:rsidRPr="00087E8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A73" w:rsidRDefault="006E4A73" w:rsidP="00C160D2">
      <w:r>
        <w:separator/>
      </w:r>
    </w:p>
    <w:p w:rsidR="006E4A73" w:rsidRDefault="006E4A73" w:rsidP="00C160D2"/>
    <w:p w:rsidR="006E4A73" w:rsidRDefault="006E4A73" w:rsidP="00C160D2"/>
  </w:endnote>
  <w:endnote w:type="continuationSeparator" w:id="0">
    <w:p w:rsidR="006E4A73" w:rsidRDefault="006E4A73" w:rsidP="00C160D2">
      <w:r>
        <w:continuationSeparator/>
      </w:r>
    </w:p>
    <w:p w:rsidR="006E4A73" w:rsidRDefault="006E4A73" w:rsidP="00C160D2"/>
    <w:p w:rsidR="006E4A73" w:rsidRDefault="006E4A7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E4A7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E068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E4A73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1E068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A73" w:rsidRDefault="006E4A73" w:rsidP="00C160D2">
      <w:r>
        <w:separator/>
      </w:r>
    </w:p>
    <w:p w:rsidR="006E4A73" w:rsidRDefault="006E4A73" w:rsidP="00C160D2"/>
    <w:p w:rsidR="006E4A73" w:rsidRDefault="006E4A73" w:rsidP="00C160D2"/>
  </w:footnote>
  <w:footnote w:type="continuationSeparator" w:id="0">
    <w:p w:rsidR="006E4A73" w:rsidRDefault="006E4A73" w:rsidP="00C160D2">
      <w:r>
        <w:continuationSeparator/>
      </w:r>
    </w:p>
    <w:p w:rsidR="006E4A73" w:rsidRDefault="006E4A73" w:rsidP="00C160D2"/>
    <w:p w:rsidR="006E4A73" w:rsidRDefault="006E4A7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E4A7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87E8A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0686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E4A73"/>
    <w:rsid w:val="006F5922"/>
    <w:rsid w:val="00704839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E3527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9760F-A67B-4064-B4BB-F0E1524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55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1992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7</cp:revision>
  <cp:lastPrinted>2014-03-18T22:10:00Z</cp:lastPrinted>
  <dcterms:created xsi:type="dcterms:W3CDTF">2016-06-20T17:15:00Z</dcterms:created>
  <dcterms:modified xsi:type="dcterms:W3CDTF">2016-08-15T22:59:00Z</dcterms:modified>
  <cp:category/>
</cp:coreProperties>
</file>