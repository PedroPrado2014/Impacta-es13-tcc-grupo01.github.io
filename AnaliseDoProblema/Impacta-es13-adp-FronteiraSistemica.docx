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6664"/>
        <w:gridCol w:w="6362"/>
        <w:gridCol w:w="1131"/>
        <w:gridCol w:w="1725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BC7E0B" w:rsidP="00BC7E0B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Fronteira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sistêmica</w:t>
            </w:r>
            <w:proofErr w:type="spellEnd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BC7E0B" w:rsidRDefault="00BC7E0B" w:rsidP="006A5AC2"/>
    <w:p w:rsidR="006A5AC2" w:rsidRDefault="009210E3" w:rsidP="00BC7E0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276pt">
            <v:imagedata r:id="rId8" o:title="Impacta-es13-adp-FronteiraSistemica"/>
          </v:shape>
        </w:pict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BC7E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0E3" w:rsidRDefault="009210E3" w:rsidP="00C160D2">
      <w:r>
        <w:separator/>
      </w:r>
    </w:p>
    <w:p w:rsidR="009210E3" w:rsidRDefault="009210E3" w:rsidP="00C160D2"/>
    <w:p w:rsidR="009210E3" w:rsidRDefault="009210E3" w:rsidP="00C160D2"/>
  </w:endnote>
  <w:endnote w:type="continuationSeparator" w:id="0">
    <w:p w:rsidR="009210E3" w:rsidRDefault="009210E3" w:rsidP="00C160D2">
      <w:r>
        <w:continuationSeparator/>
      </w:r>
    </w:p>
    <w:p w:rsidR="009210E3" w:rsidRDefault="009210E3" w:rsidP="00C160D2"/>
    <w:p w:rsidR="009210E3" w:rsidRDefault="009210E3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DFE" w:rsidRDefault="00504DF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9210E3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C7E0B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9210E3" w:rsidP="00504DF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504DFE">
                <w:rPr>
                  <w:color w:val="7F7F7F" w:themeColor="text1" w:themeTint="80"/>
                  <w:lang w:val="pt-BR"/>
                </w:rPr>
                <w:t>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04DFE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0E3" w:rsidRDefault="009210E3" w:rsidP="00C160D2">
      <w:r>
        <w:separator/>
      </w:r>
    </w:p>
    <w:p w:rsidR="009210E3" w:rsidRDefault="009210E3" w:rsidP="00C160D2"/>
    <w:p w:rsidR="009210E3" w:rsidRDefault="009210E3" w:rsidP="00C160D2"/>
  </w:footnote>
  <w:footnote w:type="continuationSeparator" w:id="0">
    <w:p w:rsidR="009210E3" w:rsidRDefault="009210E3" w:rsidP="00C160D2">
      <w:r>
        <w:continuationSeparator/>
      </w:r>
    </w:p>
    <w:p w:rsidR="009210E3" w:rsidRDefault="009210E3" w:rsidP="00C160D2"/>
    <w:p w:rsidR="009210E3" w:rsidRDefault="009210E3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DFE" w:rsidRDefault="00504DF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9210E3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2C9EB8C9" wp14:editId="6023CE29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259AB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4DFE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2691D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10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C7E0B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9172FD-CB97-48FE-82D6-91248B64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16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395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Fronteira sistêmica</dc:title>
  <dc:subject/>
  <dc:creator>José Luiz Raimundo Junior</dc:creator>
  <cp:keywords/>
  <dc:description/>
  <cp:lastModifiedBy>Ricardo Sandrini</cp:lastModifiedBy>
  <cp:revision>8</cp:revision>
  <cp:lastPrinted>2014-03-18T22:10:00Z</cp:lastPrinted>
  <dcterms:created xsi:type="dcterms:W3CDTF">2016-08-16T00:52:00Z</dcterms:created>
  <dcterms:modified xsi:type="dcterms:W3CDTF">2016-08-21T16:16:00Z</dcterms:modified>
  <cp:category/>
</cp:coreProperties>
</file>