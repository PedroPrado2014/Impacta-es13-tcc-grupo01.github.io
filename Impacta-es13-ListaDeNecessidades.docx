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A2829" w:rsidP="004A2829">
            <w:pPr>
              <w:pStyle w:val="TtulodoDocumento"/>
              <w:spacing w:before="0"/>
            </w:pPr>
            <w:r>
              <w:t>Lista de necessidades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Needs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list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EF69D6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4A2829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</w:tr>
      <w:tr w:rsidR="004A2829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</w:tr>
      <w:tr w:rsidR="004A2829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</w:tr>
    </w:tbl>
    <w:p w:rsidR="004A2829" w:rsidRDefault="004A2829" w:rsidP="004A2829">
      <w:pPr>
        <w:pStyle w:val="Ttulo2"/>
        <w:jc w:val="left"/>
      </w:pPr>
      <w:r w:rsidRPr="004A2829">
        <w:rPr>
          <w:szCs w:val="24"/>
        </w:rPr>
        <w:t>Descrição</w:t>
      </w:r>
    </w:p>
    <w:p w:rsidR="00EF69D6" w:rsidRDefault="004A2829" w:rsidP="004A2829">
      <w:pPr>
        <w:pStyle w:val="PargrafodaLista"/>
        <w:numPr>
          <w:ilvl w:val="0"/>
          <w:numId w:val="20"/>
        </w:numPr>
      </w:pPr>
      <w:r>
        <w:t>Substituição do sistema atual</w:t>
      </w:r>
    </w:p>
    <w:p w:rsidR="004A2829" w:rsidRDefault="004A2829" w:rsidP="004A2829">
      <w:pPr>
        <w:pStyle w:val="PargrafodaLista"/>
        <w:numPr>
          <w:ilvl w:val="0"/>
          <w:numId w:val="20"/>
        </w:numPr>
      </w:pPr>
      <w:r>
        <w:t>Melhoria de transparência do negócio</w:t>
      </w:r>
    </w:p>
    <w:p w:rsidR="004A2829" w:rsidRDefault="004A2829" w:rsidP="004A2829">
      <w:pPr>
        <w:pStyle w:val="PargrafodaLista"/>
        <w:numPr>
          <w:ilvl w:val="0"/>
          <w:numId w:val="20"/>
        </w:numPr>
      </w:pPr>
      <w:r>
        <w:t>Melhoria de sigilo das informações</w:t>
      </w:r>
    </w:p>
    <w:p w:rsidR="004A2829" w:rsidRDefault="004A2829" w:rsidP="004A2829">
      <w:pPr>
        <w:pStyle w:val="PargrafodaLista"/>
        <w:numPr>
          <w:ilvl w:val="0"/>
          <w:numId w:val="20"/>
        </w:numPr>
      </w:pPr>
      <w:r>
        <w:t>Redução de custos</w:t>
      </w:r>
    </w:p>
    <w:p w:rsidR="004A2829" w:rsidRDefault="004A2829" w:rsidP="004A2829">
      <w:pPr>
        <w:pStyle w:val="PargrafodaLista"/>
        <w:numPr>
          <w:ilvl w:val="0"/>
          <w:numId w:val="20"/>
        </w:numPr>
      </w:pPr>
      <w:r>
        <w:t>Otimização do tempo</w:t>
      </w:r>
    </w:p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689" w:rsidRDefault="00AB0689" w:rsidP="00C160D2">
      <w:r>
        <w:separator/>
      </w:r>
    </w:p>
    <w:p w:rsidR="00AB0689" w:rsidRDefault="00AB0689" w:rsidP="00C160D2"/>
    <w:p w:rsidR="00AB0689" w:rsidRDefault="00AB0689" w:rsidP="00C160D2"/>
  </w:endnote>
  <w:endnote w:type="continuationSeparator" w:id="0">
    <w:p w:rsidR="00AB0689" w:rsidRDefault="00AB0689" w:rsidP="00C160D2">
      <w:r>
        <w:continuationSeparator/>
      </w:r>
    </w:p>
    <w:p w:rsidR="00AB0689" w:rsidRDefault="00AB0689" w:rsidP="00C160D2"/>
    <w:p w:rsidR="00AB0689" w:rsidRDefault="00AB0689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AB0689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A2829">
                <w:rPr>
                  <w:color w:val="7F7F7F" w:themeColor="text1" w:themeTint="80"/>
                  <w:lang w:val="pt-BR"/>
                </w:rPr>
                <w:t xml:space="preserve">Vitória cosméticos – Lista de </w:t>
              </w:r>
              <w:proofErr w:type="spellStart"/>
              <w:r w:rsidR="004A2829">
                <w:rPr>
                  <w:color w:val="7F7F7F" w:themeColor="text1" w:themeTint="80"/>
                  <w:lang w:val="pt-BR"/>
                </w:rPr>
                <w:t>ncessidades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A282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AB0689" w:rsidP="004A2829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4A2829">
                <w:rPr>
                  <w:color w:val="7F7F7F" w:themeColor="text1" w:themeTint="80"/>
                  <w:lang w:val="pt-BR"/>
                </w:rPr>
                <w:t xml:space="preserve">Lista de </w:t>
              </w:r>
              <w:proofErr w:type="spellStart"/>
              <w:r w:rsidR="004A2829">
                <w:rPr>
                  <w:color w:val="7F7F7F" w:themeColor="text1" w:themeTint="80"/>
                  <w:lang w:val="pt-BR"/>
                </w:rPr>
                <w:t>ncessidades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A282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689" w:rsidRDefault="00AB0689" w:rsidP="00C160D2">
      <w:r>
        <w:separator/>
      </w:r>
    </w:p>
    <w:p w:rsidR="00AB0689" w:rsidRDefault="00AB0689" w:rsidP="00C160D2"/>
    <w:p w:rsidR="00AB0689" w:rsidRDefault="00AB0689" w:rsidP="00C160D2"/>
  </w:footnote>
  <w:footnote w:type="continuationSeparator" w:id="0">
    <w:p w:rsidR="00AB0689" w:rsidRDefault="00AB0689" w:rsidP="00C160D2">
      <w:r>
        <w:continuationSeparator/>
      </w:r>
    </w:p>
    <w:p w:rsidR="00AB0689" w:rsidRDefault="00AB0689" w:rsidP="00C160D2"/>
    <w:p w:rsidR="00AB0689" w:rsidRDefault="00AB0689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AB0689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A2829">
                <w:rPr>
                  <w:color w:val="7F7F7F" w:themeColor="text1" w:themeTint="80"/>
                  <w:lang w:val="pt-BR"/>
                </w:rPr>
                <w:t xml:space="preserve">Vitória cosméticos – Lista de </w:t>
              </w:r>
              <w:proofErr w:type="spellStart"/>
              <w:r w:rsidR="004A2829">
                <w:rPr>
                  <w:color w:val="7F7F7F" w:themeColor="text1" w:themeTint="80"/>
                  <w:lang w:val="pt-BR"/>
                </w:rPr>
                <w:t>ncessidades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B996C47" wp14:editId="57DBAE51">
                <wp:extent cx="1610140" cy="428625"/>
                <wp:effectExtent l="0" t="0" r="9525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B3B92"/>
    <w:multiLevelType w:val="hybridMultilevel"/>
    <w:tmpl w:val="FDCAE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A2829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0815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068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232F31-3FD2-42D3-9AD4-0ADDF454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5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Integrantes do projeto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630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ncessidades</dc:title>
  <dc:subject/>
  <dc:creator>José Luiz Raimundo Junior</dc:creator>
  <cp:keywords/>
  <dc:description/>
  <cp:lastModifiedBy>Ricardo Sandrini</cp:lastModifiedBy>
  <cp:revision>3</cp:revision>
  <cp:lastPrinted>2014-03-18T22:10:00Z</cp:lastPrinted>
  <dcterms:created xsi:type="dcterms:W3CDTF">2016-08-20T19:49:00Z</dcterms:created>
  <dcterms:modified xsi:type="dcterms:W3CDTF">2016-08-20T19:54:00Z</dcterms:modified>
  <cp:category/>
</cp:coreProperties>
</file>