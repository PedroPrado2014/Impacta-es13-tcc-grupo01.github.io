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21E89" w:rsidP="00021E89">
            <w:pPr>
              <w:pStyle w:val="TtulodoDocumento"/>
              <w:spacing w:before="0"/>
            </w:pPr>
            <w:r>
              <w:t xml:space="preserve">Glossário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Glossary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576FB4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387"/>
      </w:tblGrid>
      <w:tr w:rsidR="00021E89" w:rsidTr="00021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Termo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021E8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Abelha Rainha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</w:tc>
      </w:tr>
      <w:tr w:rsidR="00021E89" w:rsidTr="00021E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21E89" w:rsidRDefault="00021E89" w:rsidP="00021E89">
            <w:r>
              <w:t>Revista</w:t>
            </w:r>
          </w:p>
        </w:tc>
        <w:tc>
          <w:tcPr>
            <w:tcW w:w="5387" w:type="dxa"/>
          </w:tcPr>
          <w:p w:rsidR="00021E89" w:rsidRDefault="00021E89" w:rsidP="00021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E89">
              <w:t>Catálogo de produto dos fornecedores</w:t>
            </w:r>
            <w:r>
              <w:t xml:space="preserve"> da Vitória</w:t>
            </w:r>
            <w:bookmarkStart w:id="0" w:name="_GoBack"/>
            <w:bookmarkEnd w:id="0"/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5FD" w:rsidRDefault="005D55FD" w:rsidP="00C160D2">
      <w:r>
        <w:separator/>
      </w:r>
    </w:p>
    <w:p w:rsidR="005D55FD" w:rsidRDefault="005D55FD" w:rsidP="00C160D2"/>
    <w:p w:rsidR="005D55FD" w:rsidRDefault="005D55FD" w:rsidP="00C160D2"/>
  </w:endnote>
  <w:endnote w:type="continuationSeparator" w:id="0">
    <w:p w:rsidR="005D55FD" w:rsidRDefault="005D55FD" w:rsidP="00C160D2">
      <w:r>
        <w:continuationSeparator/>
      </w:r>
    </w:p>
    <w:p w:rsidR="005D55FD" w:rsidRDefault="005D55FD" w:rsidP="00C160D2"/>
    <w:p w:rsidR="005D55FD" w:rsidRDefault="005D55FD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5D55FD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21E8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5D55FD" w:rsidP="00021E89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021E89">
                <w:rPr>
                  <w:color w:val="7F7F7F" w:themeColor="text1" w:themeTint="80"/>
                  <w:lang w:val="pt-BR"/>
                </w:rPr>
                <w:t>Glossário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021E8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5FD" w:rsidRDefault="005D55FD" w:rsidP="00C160D2">
      <w:r>
        <w:separator/>
      </w:r>
    </w:p>
    <w:p w:rsidR="005D55FD" w:rsidRDefault="005D55FD" w:rsidP="00C160D2"/>
    <w:p w:rsidR="005D55FD" w:rsidRDefault="005D55FD" w:rsidP="00C160D2"/>
  </w:footnote>
  <w:footnote w:type="continuationSeparator" w:id="0">
    <w:p w:rsidR="005D55FD" w:rsidRDefault="005D55FD" w:rsidP="00C160D2">
      <w:r>
        <w:continuationSeparator/>
      </w:r>
    </w:p>
    <w:p w:rsidR="005D55FD" w:rsidRDefault="005D55FD" w:rsidP="00C160D2"/>
    <w:p w:rsidR="005D55FD" w:rsidRDefault="005D55FD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5D55FD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21E89">
                <w:rPr>
                  <w:color w:val="7F7F7F" w:themeColor="text1" w:themeTint="80"/>
                  <w:lang w:val="pt-BR"/>
                </w:rPr>
                <w:t>Vitória cosméticos – Glossário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DC27E14" wp14:editId="596BA46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3C1D"/>
    <w:multiLevelType w:val="hybridMultilevel"/>
    <w:tmpl w:val="CFE2B51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4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1E89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D55FD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1E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0ABE1E-F7F5-4017-B9A5-EE179709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13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527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Glossário</dc:title>
  <dc:subject/>
  <dc:creator>José Luiz Raimundo Junior</dc:creator>
  <cp:keywords/>
  <dc:description/>
  <cp:lastModifiedBy>Ricardo Sandrini</cp:lastModifiedBy>
  <cp:revision>6</cp:revision>
  <cp:lastPrinted>2014-03-18T22:10:00Z</cp:lastPrinted>
  <dcterms:created xsi:type="dcterms:W3CDTF">2016-08-12T23:42:00Z</dcterms:created>
  <dcterms:modified xsi:type="dcterms:W3CDTF">2016-08-20T20:23:00Z</dcterms:modified>
  <cp:category/>
</cp:coreProperties>
</file>