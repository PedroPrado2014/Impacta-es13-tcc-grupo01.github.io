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4E6BEE" w:rsidP="004E6BEE">
            <w:pPr>
              <w:pStyle w:val="TtulodoDocumento"/>
              <w:spacing w:before="0"/>
            </w:pPr>
            <w:r>
              <w:t>Integrantes do projeto</w:t>
            </w:r>
            <w:r w:rsidR="00247DA7" w:rsidRPr="00247DA7">
              <w:t xml:space="preserve"> </w:t>
            </w:r>
            <w:r w:rsidR="00804F85" w:rsidRPr="00D84634">
              <w:rPr>
                <w:b w:val="0"/>
                <w:i/>
              </w:rPr>
              <w:t>(</w:t>
            </w:r>
            <w:r>
              <w:rPr>
                <w:b w:val="0"/>
                <w:i/>
              </w:rPr>
              <w:t xml:space="preserve">Project </w:t>
            </w:r>
            <w:proofErr w:type="spellStart"/>
            <w:r>
              <w:rPr>
                <w:b w:val="0"/>
                <w:i/>
              </w:rPr>
              <w:t>team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EF69D6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  <w:bookmarkStart w:id="0" w:name="_GoBack"/>
            <w:bookmarkEnd w:id="0"/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deGrade2"/>
              <w:tblpPr w:leftFromText="141" w:rightFromText="141" w:horzAnchor="margin" w:tblpY="450"/>
              <w:tblOverlap w:val="never"/>
              <w:tblW w:w="0" w:type="auto"/>
              <w:tblLook w:val="0620" w:firstRow="1" w:lastRow="0" w:firstColumn="0" w:lastColumn="0" w:noHBand="1" w:noVBand="1"/>
            </w:tblPr>
            <w:tblGrid>
              <w:gridCol w:w="2735"/>
              <w:gridCol w:w="2428"/>
              <w:gridCol w:w="2852"/>
              <w:gridCol w:w="1737"/>
            </w:tblGrid>
            <w:tr w:rsidR="00EF69D6" w:rsidTr="00EF69D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5"/>
              </w:trPr>
              <w:tc>
                <w:tcPr>
                  <w:tcW w:w="2735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NOME</w:t>
                  </w:r>
                </w:p>
              </w:tc>
              <w:tc>
                <w:tcPr>
                  <w:tcW w:w="2428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>
                    <w:t>RA</w:t>
                  </w:r>
                </w:p>
              </w:tc>
              <w:tc>
                <w:tcPr>
                  <w:tcW w:w="2852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E-MAIL</w:t>
                  </w:r>
                </w:p>
              </w:tc>
              <w:tc>
                <w:tcPr>
                  <w:tcW w:w="1737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>
                    <w:t xml:space="preserve">TELEFONE </w:t>
                  </w:r>
                </w:p>
              </w:tc>
            </w:tr>
            <w:tr w:rsidR="00EF69D6" w:rsidTr="00EF69D6">
              <w:trPr>
                <w:trHeight w:val="239"/>
              </w:trPr>
              <w:tc>
                <w:tcPr>
                  <w:tcW w:w="2735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2428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2852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1737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José Luiz R. Junior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1600812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Joseluiz_54@hotmail.com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98400-9970</w:t>
                  </w:r>
                </w:p>
              </w:tc>
            </w:tr>
            <w:tr w:rsidR="00EF69D6" w:rsidTr="00EF69D6">
              <w:trPr>
                <w:trHeight w:val="383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Ricardo Sandrini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1600155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ricsandrini@gmail.com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99714-6210</w:t>
                  </w: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Eduardo Ferreira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1600342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e</w:t>
                  </w:r>
                  <w:r>
                    <w:t>duardo.ferreira.carvalho@hotmail.com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 xml:space="preserve">11 </w:t>
                  </w:r>
                  <w:r w:rsidRPr="008466D8">
                    <w:t>98164-3300</w:t>
                  </w: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 xml:space="preserve">Pedro </w:t>
                  </w:r>
                  <w:proofErr w:type="spellStart"/>
                  <w:r>
                    <w:t>Henrrique</w:t>
                  </w:r>
                  <w:proofErr w:type="spellEnd"/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1600017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pedro.cerqueira.prado@outlook.com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97145-0636</w:t>
                  </w:r>
                </w:p>
              </w:tc>
            </w:tr>
          </w:tbl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B57" w:rsidRDefault="00826B57" w:rsidP="00C160D2">
      <w:r>
        <w:separator/>
      </w:r>
    </w:p>
    <w:p w:rsidR="00826B57" w:rsidRDefault="00826B57" w:rsidP="00C160D2"/>
    <w:p w:rsidR="00826B57" w:rsidRDefault="00826B57" w:rsidP="00C160D2"/>
  </w:endnote>
  <w:endnote w:type="continuationSeparator" w:id="0">
    <w:p w:rsidR="00826B57" w:rsidRDefault="00826B57" w:rsidP="00C160D2">
      <w:r>
        <w:continuationSeparator/>
      </w:r>
    </w:p>
    <w:p w:rsidR="00826B57" w:rsidRDefault="00826B57" w:rsidP="00C160D2"/>
    <w:p w:rsidR="00826B57" w:rsidRDefault="00826B57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826B57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EF69D6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826B57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EF69D6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B57" w:rsidRDefault="00826B57" w:rsidP="00C160D2">
      <w:r>
        <w:separator/>
      </w:r>
    </w:p>
    <w:p w:rsidR="00826B57" w:rsidRDefault="00826B57" w:rsidP="00C160D2"/>
    <w:p w:rsidR="00826B57" w:rsidRDefault="00826B57" w:rsidP="00C160D2"/>
  </w:footnote>
  <w:footnote w:type="continuationSeparator" w:id="0">
    <w:p w:rsidR="00826B57" w:rsidRDefault="00826B57" w:rsidP="00C160D2">
      <w:r>
        <w:continuationSeparator/>
      </w:r>
    </w:p>
    <w:p w:rsidR="00826B57" w:rsidRDefault="00826B57" w:rsidP="00C160D2"/>
    <w:p w:rsidR="00826B57" w:rsidRDefault="00826B57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826B57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25D72C-52EC-427B-8443-384A0057B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4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751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Ricardo Sandrini</cp:lastModifiedBy>
  <cp:revision>3</cp:revision>
  <cp:lastPrinted>2014-03-18T22:10:00Z</cp:lastPrinted>
  <dcterms:created xsi:type="dcterms:W3CDTF">2016-08-12T23:34:00Z</dcterms:created>
  <dcterms:modified xsi:type="dcterms:W3CDTF">2016-08-12T23:39:00Z</dcterms:modified>
  <cp:category/>
</cp:coreProperties>
</file>