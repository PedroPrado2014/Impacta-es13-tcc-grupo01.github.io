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67773">
            <w:pPr>
              <w:pStyle w:val="TtulodoDocumento"/>
              <w:spacing w:before="0"/>
            </w:pPr>
            <w:r>
              <w:t>Referencias</w:t>
            </w:r>
            <w:r w:rsidR="00021E89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Pr="00D67773">
              <w:rPr>
                <w:b w:val="0"/>
                <w:i/>
              </w:rPr>
              <w:t>References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6A5AC2" w:rsidRDefault="00D67773" w:rsidP="006A5AC2">
      <w:r>
        <w:tab/>
        <w:t>N/A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>
      <w:bookmarkStart w:id="0" w:name="_GoBack"/>
      <w:bookmarkEnd w:id="0"/>
    </w:p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A58" w:rsidRDefault="00883A58" w:rsidP="00C160D2">
      <w:r>
        <w:separator/>
      </w:r>
    </w:p>
    <w:p w:rsidR="00883A58" w:rsidRDefault="00883A58" w:rsidP="00C160D2"/>
    <w:p w:rsidR="00883A58" w:rsidRDefault="00883A58" w:rsidP="00C160D2"/>
  </w:endnote>
  <w:endnote w:type="continuationSeparator" w:id="0">
    <w:p w:rsidR="00883A58" w:rsidRDefault="00883A58" w:rsidP="00C160D2">
      <w:r>
        <w:continuationSeparator/>
      </w:r>
    </w:p>
    <w:p w:rsidR="00883A58" w:rsidRDefault="00883A58" w:rsidP="00C160D2"/>
    <w:p w:rsidR="00883A58" w:rsidRDefault="00883A58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83A58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9413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83A58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9413B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A58" w:rsidRDefault="00883A58" w:rsidP="00C160D2">
      <w:r>
        <w:separator/>
      </w:r>
    </w:p>
    <w:p w:rsidR="00883A58" w:rsidRDefault="00883A58" w:rsidP="00C160D2"/>
    <w:p w:rsidR="00883A58" w:rsidRDefault="00883A58" w:rsidP="00C160D2"/>
  </w:footnote>
  <w:footnote w:type="continuationSeparator" w:id="0">
    <w:p w:rsidR="00883A58" w:rsidRDefault="00883A58" w:rsidP="00C160D2">
      <w:r>
        <w:continuationSeparator/>
      </w:r>
    </w:p>
    <w:p w:rsidR="00883A58" w:rsidRDefault="00883A58" w:rsidP="00C160D2"/>
    <w:p w:rsidR="00883A58" w:rsidRDefault="00883A58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83A58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67773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581B19-067A-4ED0-8997-0C64B152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17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441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Ricardo Sandrini</cp:lastModifiedBy>
  <cp:revision>10</cp:revision>
  <cp:lastPrinted>2014-03-18T22:10:00Z</cp:lastPrinted>
  <dcterms:created xsi:type="dcterms:W3CDTF">2016-08-12T23:42:00Z</dcterms:created>
  <dcterms:modified xsi:type="dcterms:W3CDTF">2016-08-20T20:27:00Z</dcterms:modified>
  <cp:category/>
</cp:coreProperties>
</file>